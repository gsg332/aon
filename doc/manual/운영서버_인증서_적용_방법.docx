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DAF" w:rsidRDefault="009840AB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F67A82">
            <w:rPr>
              <w:noProof/>
              <w:lang w:bidi="th-T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0B3C0F6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F67A82">
            <w:rPr>
              <w:noProof/>
              <w:lang w:bidi="th-T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75185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456DAF" w:rsidRDefault="00456DAF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5185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456DAF" w:rsidRDefault="009840AB" w:rsidP="00751855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D724A539495245A09D7BA93F7B31CF3D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A58C0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운영서버</w:t>
                                          </w:r>
                                          <w:r w:rsidR="001A58C0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1A58C0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인증서</w:t>
                                          </w:r>
                                          <w:r w:rsidR="001A58C0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1A58C0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적용</w:t>
                                          </w:r>
                                          <w:r w:rsidR="001A58C0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1A58C0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방법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5185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456DAF" w:rsidRDefault="00456DAF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51855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456DAF" w:rsidRDefault="00456DAF" w:rsidP="006227AB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456DAF" w:rsidRDefault="00456DAF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75185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456DAF" w:rsidRDefault="00456DAF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5185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456DAF" w:rsidRDefault="009840AB" w:rsidP="00751855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D724A539495245A09D7BA93F7B31CF3D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58C0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운영서버</w:t>
                                    </w:r>
                                    <w:r w:rsidR="001A58C0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1A58C0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인증서</w:t>
                                    </w:r>
                                    <w:r w:rsidR="001A58C0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1A58C0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적용</w:t>
                                    </w:r>
                                    <w:r w:rsidR="001A58C0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1A58C0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방법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5185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456DAF" w:rsidRDefault="00456DAF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51855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456DAF" w:rsidRDefault="00456DAF" w:rsidP="006227AB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</w:tbl>
                        <w:p w:rsidR="00456DAF" w:rsidRDefault="00456DA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67A82">
            <w:rPr>
              <w:noProof/>
              <w:lang w:bidi="th-T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456DAF" w:rsidRDefault="009840AB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2936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aON REAL ESTATE</w:t>
                                    </w:r>
                                    <w:r w:rsidR="00FD38C5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107AD0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LL</w:t>
                                    </w:r>
                                    <w:r w:rsidR="00FD38C5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C.</w:t>
                                    </w:r>
                                  </w:sdtContent>
                                </w:sdt>
                              </w:p>
                              <w:p w:rsidR="00456DAF" w:rsidRDefault="00456DAF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456DAF" w:rsidRDefault="009840AB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5-04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51D32">
                                      <w:rPr>
                                        <w:rFonts w:hint="eastAsia"/>
                                      </w:rPr>
                                      <w:t>2016 May 4</w:t>
                                    </w:r>
                                  </w:sdtContent>
                                </w:sdt>
                              </w:p>
                              <w:p w:rsidR="00456DAF" w:rsidRDefault="00F67A82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1855">
                                      <w:rPr>
                                        <w:rFonts w:hint="eastAsia"/>
                                      </w:rPr>
                                      <w:t>김형진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456DAF" w:rsidRDefault="009840AB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2936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aON REAL ESTATE</w:t>
                              </w:r>
                              <w:r w:rsidR="00FD38C5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107AD0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LL</w:t>
                              </w:r>
                              <w:r w:rsidR="00FD38C5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C.</w:t>
                              </w:r>
                            </w:sdtContent>
                          </w:sdt>
                        </w:p>
                        <w:p w:rsidR="00456DAF" w:rsidRDefault="00456DAF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456DAF" w:rsidRDefault="009840AB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04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51D32">
                                <w:rPr>
                                  <w:rFonts w:hint="eastAsia"/>
                                </w:rPr>
                                <w:t>2016 May 4</w:t>
                              </w:r>
                            </w:sdtContent>
                          </w:sdt>
                        </w:p>
                        <w:p w:rsidR="00456DAF" w:rsidRDefault="00F67A82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51855">
                                <w:rPr>
                                  <w:rFonts w:hint="eastAsia"/>
                                </w:rPr>
                                <w:t>김형진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F67A82">
            <w:br w:type="page"/>
          </w:r>
        </w:sdtContent>
      </w:sdt>
    </w:p>
    <w:p w:rsidR="00B55E12" w:rsidRPr="00B55E12" w:rsidRDefault="009840AB" w:rsidP="00B55E12">
      <w:pPr>
        <w:pStyle w:val="a4"/>
        <w:rPr>
          <w:smallCaps w:val="0"/>
        </w:rPr>
      </w:pPr>
      <w:sdt>
        <w:sdtPr>
          <w:rPr>
            <w:rFonts w:hint="eastAsia"/>
            <w:smallCaps w:val="0"/>
          </w:rPr>
          <w:alias w:val="제목"/>
          <w:tag w:val="제목"/>
          <w:id w:val="-115373192"/>
          <w:placeholder>
            <w:docPart w:val="5FA4D4DE54104992BE9204D5C7FC897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1A58C0">
            <w:rPr>
              <w:rFonts w:hint="eastAsia"/>
              <w:smallCaps w:val="0"/>
            </w:rPr>
            <w:t>운영서버</w:t>
          </w:r>
          <w:r w:rsidR="001A58C0">
            <w:rPr>
              <w:rFonts w:hint="eastAsia"/>
              <w:smallCaps w:val="0"/>
            </w:rPr>
            <w:t xml:space="preserve"> </w:t>
          </w:r>
          <w:r w:rsidR="001A58C0">
            <w:rPr>
              <w:rFonts w:hint="eastAsia"/>
              <w:smallCaps w:val="0"/>
            </w:rPr>
            <w:t>인증서</w:t>
          </w:r>
          <w:r w:rsidR="001A58C0">
            <w:rPr>
              <w:rFonts w:hint="eastAsia"/>
              <w:smallCaps w:val="0"/>
            </w:rPr>
            <w:t xml:space="preserve"> </w:t>
          </w:r>
          <w:r w:rsidR="001A58C0">
            <w:rPr>
              <w:rFonts w:hint="eastAsia"/>
              <w:smallCaps w:val="0"/>
            </w:rPr>
            <w:t>적용</w:t>
          </w:r>
          <w:r w:rsidR="00B55E12">
            <w:rPr>
              <w:rFonts w:hint="eastAsia"/>
              <w:smallCaps w:val="0"/>
            </w:rPr>
            <w:t xml:space="preserve"> </w:t>
          </w:r>
          <w:r w:rsidR="00B55E12">
            <w:rPr>
              <w:rFonts w:hint="eastAsia"/>
              <w:smallCaps w:val="0"/>
            </w:rPr>
            <w:t>방법</w:t>
          </w:r>
        </w:sdtContent>
      </w:sdt>
    </w:p>
    <w:p w:rsidR="009634FB" w:rsidRDefault="009634FB" w:rsidP="001D740D">
      <w:pPr>
        <w:rPr>
          <w:rStyle w:val="1Char"/>
        </w:rPr>
      </w:pPr>
    </w:p>
    <w:p w:rsidR="001D740D" w:rsidRPr="00CC79B5" w:rsidRDefault="009634FB" w:rsidP="001D740D">
      <w:pPr>
        <w:rPr>
          <w:sz w:val="30"/>
        </w:rPr>
      </w:pPr>
      <w:r w:rsidRPr="00CC79B5">
        <w:rPr>
          <w:rStyle w:val="1Char"/>
          <w:rFonts w:hint="eastAsia"/>
          <w:sz w:val="36"/>
        </w:rPr>
        <w:t>1.</w:t>
      </w:r>
      <w:r w:rsidR="00810E08" w:rsidRPr="00CC79B5">
        <w:rPr>
          <w:rStyle w:val="1Char"/>
          <w:sz w:val="36"/>
        </w:rPr>
        <w:t xml:space="preserve"> </w:t>
      </w:r>
      <w:r w:rsidR="006C0FFE">
        <w:rPr>
          <w:rStyle w:val="1Char"/>
          <w:rFonts w:hint="eastAsia"/>
          <w:sz w:val="36"/>
        </w:rPr>
        <w:t>인증서</w:t>
      </w:r>
      <w:r w:rsidR="006C0FFE">
        <w:rPr>
          <w:rStyle w:val="1Char"/>
          <w:rFonts w:hint="eastAsia"/>
          <w:sz w:val="36"/>
        </w:rPr>
        <w:t xml:space="preserve"> </w:t>
      </w:r>
      <w:r w:rsidR="006C0FFE">
        <w:rPr>
          <w:rStyle w:val="1Char"/>
          <w:rFonts w:hint="eastAsia"/>
          <w:sz w:val="36"/>
        </w:rPr>
        <w:t>파일</w:t>
      </w:r>
      <w:r w:rsidR="006C0FFE">
        <w:rPr>
          <w:rStyle w:val="1Char"/>
          <w:rFonts w:hint="eastAsia"/>
          <w:sz w:val="36"/>
        </w:rPr>
        <w:t xml:space="preserve"> </w:t>
      </w:r>
      <w:r w:rsidR="006E7B6B">
        <w:rPr>
          <w:rStyle w:val="1Char"/>
          <w:rFonts w:hint="eastAsia"/>
          <w:sz w:val="36"/>
        </w:rPr>
        <w:t>경로</w:t>
      </w:r>
      <w:r w:rsidR="006E7B6B">
        <w:rPr>
          <w:rStyle w:val="1Char"/>
          <w:rFonts w:hint="eastAsia"/>
          <w:sz w:val="36"/>
        </w:rPr>
        <w:t xml:space="preserve"> </w:t>
      </w:r>
      <w:r w:rsidR="006E7B6B">
        <w:rPr>
          <w:rStyle w:val="1Char"/>
          <w:rFonts w:hint="eastAsia"/>
          <w:sz w:val="36"/>
        </w:rPr>
        <w:t>설정</w:t>
      </w:r>
    </w:p>
    <w:p w:rsidR="003F0122" w:rsidRDefault="006E7B6B" w:rsidP="003C2C61">
      <w:pPr>
        <w:spacing w:line="240" w:lineRule="auto"/>
        <w:rPr>
          <w:rFonts w:asciiTheme="minorEastAsia" w:hAnsiTheme="minorEastAsia"/>
          <w:color w:val="000000"/>
          <w:sz w:val="24"/>
          <w:szCs w:val="24"/>
        </w:rPr>
      </w:pPr>
      <w:r w:rsidRPr="003C2C61">
        <w:rPr>
          <w:rFonts w:asciiTheme="minorEastAsia" w:hAnsiTheme="minorEastAsia"/>
          <w:sz w:val="24"/>
          <w:szCs w:val="24"/>
        </w:rPr>
        <w:t>Apache2</w:t>
      </w:r>
      <w:r w:rsidR="005C371A" w:rsidRPr="003C2C61">
        <w:rPr>
          <w:rFonts w:asciiTheme="minorEastAsia" w:hAnsiTheme="minorEastAsia"/>
          <w:sz w:val="24"/>
          <w:szCs w:val="24"/>
        </w:rPr>
        <w:t xml:space="preserve"> </w:t>
      </w:r>
      <w:r w:rsidR="00C77C87" w:rsidRPr="003C2C61">
        <w:rPr>
          <w:rFonts w:asciiTheme="minorEastAsia" w:hAnsiTheme="minorEastAsia" w:hint="eastAsia"/>
          <w:sz w:val="24"/>
          <w:szCs w:val="24"/>
        </w:rPr>
        <w:t>설치경로</w:t>
      </w:r>
      <w:r w:rsidR="0009687E">
        <w:rPr>
          <w:rFonts w:asciiTheme="minorEastAsia" w:hAnsiTheme="minorEastAsia" w:hint="eastAsia"/>
          <w:sz w:val="24"/>
          <w:szCs w:val="24"/>
        </w:rPr>
        <w:t>의</w:t>
      </w:r>
      <w:r w:rsidR="003C2C61" w:rsidRPr="003C2C61">
        <w:rPr>
          <w:rFonts w:asciiTheme="minorEastAsia" w:hAnsiTheme="minorEastAsia" w:hint="eastAsia"/>
          <w:sz w:val="24"/>
          <w:szCs w:val="24"/>
        </w:rPr>
        <w:t xml:space="preserve"> </w:t>
      </w:r>
      <w:r w:rsidR="00B605A4">
        <w:rPr>
          <w:rFonts w:asciiTheme="minorEastAsia" w:hAnsiTheme="minorEastAsia" w:hint="eastAsia"/>
          <w:sz w:val="24"/>
          <w:szCs w:val="24"/>
        </w:rPr>
        <w:t>하위</w:t>
      </w:r>
      <w:r w:rsidR="003C2C61">
        <w:rPr>
          <w:rFonts w:asciiTheme="minorEastAsia" w:hAnsiTheme="minorEastAsia" w:hint="eastAsia"/>
          <w:sz w:val="24"/>
          <w:szCs w:val="24"/>
        </w:rPr>
        <w:t xml:space="preserve"> 경로</w:t>
      </w:r>
      <w:r w:rsidR="00B605A4">
        <w:rPr>
          <w:rFonts w:asciiTheme="minorEastAsia" w:hAnsiTheme="minorEastAsia" w:hint="eastAsia"/>
          <w:sz w:val="24"/>
          <w:szCs w:val="24"/>
        </w:rPr>
        <w:t>인</w:t>
      </w:r>
      <w:r w:rsidR="003C2C61">
        <w:rPr>
          <w:rFonts w:asciiTheme="minorEastAsia" w:hAnsiTheme="minorEastAsia" w:hint="eastAsia"/>
          <w:sz w:val="24"/>
          <w:szCs w:val="24"/>
        </w:rPr>
        <w:t xml:space="preserve"> </w:t>
      </w:r>
      <w:r w:rsidR="005C371A" w:rsidRPr="003C2C61">
        <w:rPr>
          <w:rFonts w:asciiTheme="minorEastAsia" w:hAnsiTheme="minorEastAsia"/>
          <w:color w:val="000000"/>
          <w:sz w:val="24"/>
          <w:szCs w:val="24"/>
        </w:rPr>
        <w:t>/</w:t>
      </w:r>
      <w:r w:rsidR="005C371A" w:rsidRPr="003C2C61">
        <w:rPr>
          <w:rFonts w:asciiTheme="minorEastAsia" w:hAnsiTheme="minorEastAsia"/>
          <w:color w:val="000000"/>
          <w:sz w:val="24"/>
          <w:szCs w:val="24"/>
        </w:rPr>
        <w:t>etc/</w:t>
      </w:r>
      <w:r w:rsidR="003C2C61" w:rsidRPr="003C2C61">
        <w:rPr>
          <w:rFonts w:asciiTheme="minorEastAsia" w:hAnsiTheme="minorEastAsia"/>
          <w:color w:val="000000"/>
          <w:sz w:val="24"/>
          <w:szCs w:val="24"/>
        </w:rPr>
        <w:t xml:space="preserve">apache2/ssl </w:t>
      </w:r>
      <w:r w:rsidR="003C2C61">
        <w:rPr>
          <w:rFonts w:asciiTheme="minorEastAsia" w:hAnsiTheme="minorEastAsia" w:hint="eastAsia"/>
          <w:color w:val="000000"/>
          <w:sz w:val="24"/>
          <w:szCs w:val="24"/>
        </w:rPr>
        <w:t xml:space="preserve">에 다음 파일을 </w:t>
      </w:r>
      <w:r w:rsidR="00F3286A">
        <w:rPr>
          <w:rFonts w:asciiTheme="minorEastAsia" w:hAnsiTheme="minorEastAsia" w:hint="eastAsia"/>
          <w:color w:val="000000"/>
          <w:sz w:val="24"/>
          <w:szCs w:val="24"/>
        </w:rPr>
        <w:t>위치시킨다.</w:t>
      </w:r>
    </w:p>
    <w:p w:rsidR="003C2C61" w:rsidRDefault="003C2C61" w:rsidP="003C2C61">
      <w:pPr>
        <w:spacing w:line="240" w:lineRule="auto"/>
        <w:rPr>
          <w:rFonts w:asciiTheme="minorEastAsia" w:hAnsiTheme="minorEastAsia"/>
          <w:color w:val="auto"/>
        </w:rPr>
      </w:pPr>
      <w:r w:rsidRPr="003C2C61">
        <w:rPr>
          <w:rFonts w:asciiTheme="minorEastAsia" w:hAnsiTheme="minorEastAsia"/>
          <w:color w:val="auto"/>
        </w:rPr>
        <w:t>certificate.crt</w:t>
      </w:r>
    </w:p>
    <w:p w:rsidR="003C2C61" w:rsidRDefault="003C2C61" w:rsidP="003C2C61">
      <w:pPr>
        <w:spacing w:line="240" w:lineRule="auto"/>
        <w:rPr>
          <w:rFonts w:asciiTheme="minorEastAsia" w:hAnsiTheme="minorEastAsia"/>
          <w:color w:val="auto"/>
        </w:rPr>
      </w:pPr>
      <w:r w:rsidRPr="003C2C61">
        <w:rPr>
          <w:rFonts w:asciiTheme="minorEastAsia" w:hAnsiTheme="minorEastAsia"/>
          <w:color w:val="auto"/>
        </w:rPr>
        <w:t>certificate.csr</w:t>
      </w:r>
    </w:p>
    <w:p w:rsidR="003C2C61" w:rsidRDefault="003C2C61" w:rsidP="003C2C61">
      <w:pPr>
        <w:spacing w:line="240" w:lineRule="auto"/>
        <w:rPr>
          <w:rFonts w:asciiTheme="minorEastAsia" w:hAnsiTheme="minorEastAsia"/>
          <w:color w:val="auto"/>
        </w:rPr>
      </w:pPr>
      <w:r w:rsidRPr="003C2C61">
        <w:rPr>
          <w:rFonts w:asciiTheme="minorEastAsia" w:hAnsiTheme="minorEastAsia"/>
          <w:color w:val="auto"/>
        </w:rPr>
        <w:t>intermediate.crt</w:t>
      </w:r>
    </w:p>
    <w:p w:rsidR="003C2C61" w:rsidRPr="003C2C61" w:rsidRDefault="003C2C61" w:rsidP="003C2C61">
      <w:pPr>
        <w:spacing w:line="240" w:lineRule="auto"/>
        <w:rPr>
          <w:rFonts w:asciiTheme="minorEastAsia" w:hAnsiTheme="minorEastAsia"/>
          <w:color w:val="auto"/>
        </w:rPr>
      </w:pPr>
      <w:r w:rsidRPr="003C2C61">
        <w:rPr>
          <w:rFonts w:asciiTheme="minorEastAsia" w:hAnsiTheme="minorEastAsia"/>
          <w:color w:val="auto"/>
        </w:rPr>
        <w:t>server.key</w:t>
      </w:r>
      <w:r w:rsidR="007425D3">
        <w:rPr>
          <w:rFonts w:asciiTheme="minorEastAsia" w:hAnsiTheme="minorEastAsia"/>
          <w:color w:val="auto"/>
        </w:rPr>
        <w:t>(</w:t>
      </w:r>
      <w:r w:rsidR="007425D3">
        <w:rPr>
          <w:rFonts w:asciiTheme="minorEastAsia" w:hAnsiTheme="minorEastAsia" w:hint="eastAsia"/>
          <w:color w:val="auto"/>
        </w:rPr>
        <w:t>개인키)</w:t>
      </w:r>
    </w:p>
    <w:p w:rsidR="006F0B29" w:rsidRDefault="006F0B29" w:rsidP="00C77C87">
      <w:pPr>
        <w:rPr>
          <w:color w:val="auto"/>
        </w:rPr>
      </w:pPr>
    </w:p>
    <w:p w:rsidR="002D1EF2" w:rsidRDefault="002D1EF2" w:rsidP="00C77C87">
      <w:pPr>
        <w:rPr>
          <w:rFonts w:hint="eastAsia"/>
          <w:color w:val="auto"/>
        </w:rPr>
      </w:pPr>
    </w:p>
    <w:p w:rsidR="003C2C61" w:rsidRDefault="003C2C61">
      <w:pPr>
        <w:rPr>
          <w:rStyle w:val="1Char"/>
          <w:sz w:val="36"/>
        </w:rPr>
      </w:pPr>
      <w:r>
        <w:rPr>
          <w:rStyle w:val="1Char"/>
          <w:sz w:val="36"/>
        </w:rPr>
        <w:t>2</w:t>
      </w:r>
      <w:r w:rsidR="00810E08" w:rsidRPr="00CC79B5">
        <w:rPr>
          <w:rStyle w:val="1Char"/>
          <w:sz w:val="36"/>
        </w:rPr>
        <w:t xml:space="preserve">. </w:t>
      </w:r>
      <w:r>
        <w:rPr>
          <w:rStyle w:val="1Char"/>
          <w:rFonts w:hint="eastAsia"/>
          <w:sz w:val="36"/>
        </w:rPr>
        <w:t>default-ssl</w:t>
      </w:r>
      <w:r>
        <w:rPr>
          <w:rStyle w:val="1Char"/>
          <w:sz w:val="36"/>
        </w:rPr>
        <w:t xml:space="preserve">.conf </w:t>
      </w:r>
      <w:r>
        <w:rPr>
          <w:rStyle w:val="1Char"/>
          <w:rFonts w:hint="eastAsia"/>
          <w:sz w:val="36"/>
        </w:rPr>
        <w:t>설정</w:t>
      </w:r>
    </w:p>
    <w:p w:rsidR="00953A09" w:rsidRDefault="003C2C61" w:rsidP="003C2C61">
      <w:pPr>
        <w:rPr>
          <w:noProof/>
          <w:lang w:bidi="th-TH"/>
        </w:rPr>
      </w:pPr>
      <w:r w:rsidRPr="003C2C61">
        <w:rPr>
          <w:rFonts w:asciiTheme="minorEastAsia" w:hAnsiTheme="minorEastAsia"/>
          <w:sz w:val="24"/>
          <w:szCs w:val="24"/>
        </w:rPr>
        <w:t xml:space="preserve">Apache2 </w:t>
      </w:r>
      <w:r w:rsidR="00953A09">
        <w:rPr>
          <w:rFonts w:asciiTheme="minorEastAsia" w:hAnsiTheme="minorEastAsia" w:hint="eastAsia"/>
          <w:sz w:val="24"/>
          <w:szCs w:val="24"/>
        </w:rPr>
        <w:t xml:space="preserve">설치경로의 </w:t>
      </w:r>
      <w:r w:rsidR="00477D0E">
        <w:rPr>
          <w:rFonts w:asciiTheme="minorEastAsia" w:hAnsiTheme="minorEastAsia" w:hint="eastAsia"/>
          <w:sz w:val="24"/>
          <w:szCs w:val="24"/>
        </w:rPr>
        <w:t>하위</w:t>
      </w:r>
      <w:r>
        <w:rPr>
          <w:rFonts w:asciiTheme="minorEastAsia" w:hAnsiTheme="minorEastAsia" w:hint="eastAsia"/>
          <w:sz w:val="24"/>
          <w:szCs w:val="24"/>
        </w:rPr>
        <w:t xml:space="preserve"> 경로</w:t>
      </w:r>
      <w:r w:rsidR="008943C1">
        <w:rPr>
          <w:rFonts w:asciiTheme="minorEastAsia" w:hAnsiTheme="minorEastAsia" w:hint="eastAsia"/>
          <w:sz w:val="24"/>
          <w:szCs w:val="24"/>
        </w:rPr>
        <w:t>에 있는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3C2C61">
        <w:rPr>
          <w:rFonts w:asciiTheme="minorEastAsia" w:hAnsiTheme="minorEastAsia"/>
          <w:color w:val="000000"/>
          <w:sz w:val="24"/>
          <w:szCs w:val="24"/>
        </w:rPr>
        <w:t>/etc/apache2/</w:t>
      </w:r>
      <w:r w:rsidR="00321CBB">
        <w:rPr>
          <w:rFonts w:asciiTheme="minorEastAsia" w:hAnsiTheme="minorEastAsia" w:hint="eastAsia"/>
          <w:color w:val="000000"/>
          <w:sz w:val="24"/>
          <w:szCs w:val="24"/>
        </w:rPr>
        <w:t>sites-enabled/default-</w:t>
      </w:r>
      <w:r w:rsidR="00321CBB">
        <w:rPr>
          <w:rFonts w:asciiTheme="minorEastAsia" w:hAnsiTheme="minorEastAsia"/>
          <w:color w:val="000000"/>
          <w:sz w:val="24"/>
          <w:szCs w:val="24"/>
        </w:rPr>
        <w:t>s</w:t>
      </w:r>
      <w:r w:rsidR="00321CBB">
        <w:rPr>
          <w:rFonts w:asciiTheme="minorEastAsia" w:hAnsiTheme="minorEastAsia" w:hint="eastAsia"/>
          <w:color w:val="000000"/>
          <w:sz w:val="24"/>
          <w:szCs w:val="24"/>
        </w:rPr>
        <w:t>sl</w:t>
      </w:r>
      <w:r w:rsidR="00321CBB">
        <w:rPr>
          <w:rFonts w:asciiTheme="minorEastAsia" w:hAnsiTheme="minorEastAsia"/>
          <w:color w:val="000000"/>
          <w:sz w:val="24"/>
          <w:szCs w:val="24"/>
        </w:rPr>
        <w:t>.conf</w:t>
      </w:r>
      <w:r w:rsidRPr="003C2C61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8943C1">
        <w:rPr>
          <w:rFonts w:asciiTheme="minorEastAsia" w:hAnsiTheme="minorEastAsia" w:hint="eastAsia"/>
          <w:color w:val="000000"/>
          <w:sz w:val="24"/>
          <w:szCs w:val="24"/>
        </w:rPr>
        <w:t>파일</w:t>
      </w:r>
      <w:r>
        <w:rPr>
          <w:rFonts w:asciiTheme="minorEastAsia" w:hAnsiTheme="minorEastAsia" w:hint="eastAsia"/>
          <w:color w:val="000000"/>
          <w:sz w:val="24"/>
          <w:szCs w:val="24"/>
        </w:rPr>
        <w:t xml:space="preserve">에 </w:t>
      </w:r>
      <w:r w:rsidR="00321CBB">
        <w:rPr>
          <w:rFonts w:asciiTheme="minorEastAsia" w:hAnsiTheme="minorEastAsia" w:hint="eastAsia"/>
          <w:color w:val="000000"/>
          <w:sz w:val="24"/>
          <w:szCs w:val="24"/>
        </w:rPr>
        <w:t xml:space="preserve">다음과 같이 인증서 </w:t>
      </w:r>
      <w:r w:rsidR="00A51EA1">
        <w:rPr>
          <w:rFonts w:asciiTheme="minorEastAsia" w:hAnsiTheme="minorEastAsia" w:hint="eastAsia"/>
          <w:color w:val="000000"/>
          <w:sz w:val="24"/>
          <w:szCs w:val="24"/>
        </w:rPr>
        <w:t>관련 파일들을</w:t>
      </w:r>
      <w:r w:rsidR="00321CBB">
        <w:rPr>
          <w:rFonts w:asciiTheme="minorEastAsia" w:hAnsiTheme="minorEastAsia" w:hint="eastAsia"/>
          <w:color w:val="000000"/>
          <w:sz w:val="24"/>
          <w:szCs w:val="24"/>
        </w:rPr>
        <w:t xml:space="preserve"> 설정한다.</w:t>
      </w:r>
      <w:r w:rsidR="00321CBB">
        <w:rPr>
          <w:noProof/>
          <w:lang w:bidi="th-TH"/>
        </w:rPr>
        <w:t xml:space="preserve"> </w:t>
      </w:r>
      <w:r w:rsidR="00953A09">
        <w:rPr>
          <w:noProof/>
          <w:lang w:bidi="th-TH"/>
        </w:rPr>
        <w:drawing>
          <wp:inline distT="0" distB="0" distL="0" distR="0" wp14:anchorId="78983B16" wp14:editId="7E784302">
            <wp:extent cx="5760085" cy="36423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EE" w:rsidRDefault="00037FEE" w:rsidP="003C2C61">
      <w:pPr>
        <w:rPr>
          <w:noProof/>
          <w:lang w:bidi="th-TH"/>
        </w:rPr>
      </w:pPr>
    </w:p>
    <w:p w:rsidR="00037FEE" w:rsidRDefault="00DF61AF" w:rsidP="00037FEE">
      <w:pPr>
        <w:rPr>
          <w:rStyle w:val="1Char"/>
          <w:sz w:val="36"/>
        </w:rPr>
      </w:pPr>
      <w:r>
        <w:rPr>
          <w:rStyle w:val="1Char"/>
          <w:sz w:val="36"/>
        </w:rPr>
        <w:lastRenderedPageBreak/>
        <w:t>3</w:t>
      </w:r>
      <w:r w:rsidR="00037FEE" w:rsidRPr="00CC79B5">
        <w:rPr>
          <w:rStyle w:val="1Char"/>
          <w:sz w:val="36"/>
        </w:rPr>
        <w:t xml:space="preserve">. </w:t>
      </w:r>
      <w:r w:rsidR="002A76A3">
        <w:rPr>
          <w:rStyle w:val="1Char"/>
          <w:rFonts w:hint="eastAsia"/>
          <w:sz w:val="36"/>
        </w:rPr>
        <w:t>A</w:t>
      </w:r>
      <w:r w:rsidR="00037FEE">
        <w:rPr>
          <w:rStyle w:val="1Char"/>
          <w:rFonts w:hint="eastAsia"/>
          <w:sz w:val="36"/>
        </w:rPr>
        <w:t xml:space="preserve">pache </w:t>
      </w:r>
      <w:r w:rsidR="00037FEE">
        <w:rPr>
          <w:rStyle w:val="1Char"/>
          <w:rFonts w:hint="eastAsia"/>
          <w:sz w:val="36"/>
        </w:rPr>
        <w:t>재시작</w:t>
      </w:r>
    </w:p>
    <w:p w:rsidR="00037FEE" w:rsidRDefault="0050725B" w:rsidP="00037FEE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service apache2 restart </w:t>
      </w:r>
      <w:r>
        <w:rPr>
          <w:rFonts w:asciiTheme="minorEastAsia" w:hAnsiTheme="minorEastAsia" w:hint="eastAsia"/>
          <w:sz w:val="24"/>
          <w:szCs w:val="24"/>
        </w:rPr>
        <w:t>명령어로 아파치를 재시작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한다.</w:t>
      </w:r>
    </w:p>
    <w:sectPr w:rsidR="00037FEE">
      <w:footerReference w:type="even" r:id="rId12"/>
      <w:footerReference w:type="default" r:id="rId13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0AB" w:rsidRDefault="009840AB">
      <w:pPr>
        <w:spacing w:after="0" w:line="240" w:lineRule="auto"/>
      </w:pPr>
      <w:r>
        <w:separator/>
      </w:r>
    </w:p>
  </w:endnote>
  <w:endnote w:type="continuationSeparator" w:id="0">
    <w:p w:rsidR="009840AB" w:rsidRDefault="0098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ily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DAF" w:rsidRDefault="00F67A82">
    <w:pPr>
      <w:pStyle w:val="a6"/>
    </w:pP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56DAF" w:rsidRDefault="009840AB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A58C0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운영서버</w:t>
                              </w:r>
                              <w:r w:rsidR="001A58C0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1A58C0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인증서</w:t>
                              </w:r>
                              <w:r w:rsidR="001A58C0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1A58C0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적용</w:t>
                              </w:r>
                              <w:r w:rsidR="001A58C0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1A58C0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방법</w:t>
                              </w:r>
                            </w:sdtContent>
                          </w:sdt>
                          <w:r w:rsidR="00F67A82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0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51D32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2016-05-04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456DAF" w:rsidRDefault="009840AB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1A58C0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운영서버</w:t>
                        </w:r>
                        <w:r w:rsidR="001A58C0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1A58C0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인증서</w:t>
                        </w:r>
                        <w:r w:rsidR="001A58C0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1A58C0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적용</w:t>
                        </w:r>
                        <w:r w:rsidR="001A58C0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1A58C0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방법</w:t>
                        </w:r>
                      </w:sdtContent>
                    </w:sdt>
                    <w:r w:rsidR="00F67A82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5-0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51D32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2016-05-04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ADA906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56DAF" w:rsidRDefault="00F67A82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725BF" w:rsidRPr="009725B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456DAF" w:rsidRDefault="00F67A82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725BF" w:rsidRPr="009725BF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DAF" w:rsidRDefault="00F67A82">
    <w:pPr>
      <w:rPr>
        <w:sz w:val="20"/>
      </w:rPr>
    </w:pPr>
    <w:r>
      <w:rPr>
        <w:noProof/>
        <w:sz w:val="10"/>
        <w:szCs w:val="10"/>
        <w:lang w:bidi="th-TH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56DAF" w:rsidRDefault="009840AB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A58C0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운영서버</w:t>
                              </w:r>
                              <w:r w:rsidR="001A58C0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1A58C0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인증서</w:t>
                              </w:r>
                              <w:r w:rsidR="001A58C0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1A58C0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적용</w:t>
                              </w:r>
                              <w:r w:rsidR="001A58C0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1A58C0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방법</w:t>
                              </w:r>
                            </w:sdtContent>
                          </w:sdt>
                          <w:r w:rsidR="00F67A82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0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51D32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2016-05-04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456DAF" w:rsidRDefault="009840AB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1A58C0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운영서버</w:t>
                        </w:r>
                        <w:r w:rsidR="001A58C0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1A58C0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인증서</w:t>
                        </w:r>
                        <w:r w:rsidR="001A58C0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1A58C0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적용</w:t>
                        </w:r>
                        <w:r w:rsidR="001A58C0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1A58C0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방법</w:t>
                        </w:r>
                      </w:sdtContent>
                    </w:sdt>
                    <w:r w:rsidR="00F67A82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5-0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51D32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2016-05-04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bidi="th-T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FE18DD5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bidi="th-T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56DAF" w:rsidRDefault="00F67A82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A51EA1" w:rsidRPr="00A51EA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456DAF" w:rsidRDefault="00F67A82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A51EA1" w:rsidRPr="00A51EA1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456DAF" w:rsidRDefault="00456DAF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0AB" w:rsidRDefault="009840AB">
      <w:pPr>
        <w:spacing w:after="0" w:line="240" w:lineRule="auto"/>
      </w:pPr>
      <w:r>
        <w:separator/>
      </w:r>
    </w:p>
  </w:footnote>
  <w:footnote w:type="continuationSeparator" w:id="0">
    <w:p w:rsidR="009840AB" w:rsidRDefault="00984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55"/>
    <w:rsid w:val="00037FEE"/>
    <w:rsid w:val="00040318"/>
    <w:rsid w:val="00056CA5"/>
    <w:rsid w:val="0009687E"/>
    <w:rsid w:val="000E7033"/>
    <w:rsid w:val="00101EDB"/>
    <w:rsid w:val="00106AC4"/>
    <w:rsid w:val="00107AD0"/>
    <w:rsid w:val="00135E8E"/>
    <w:rsid w:val="001532B4"/>
    <w:rsid w:val="00154DA7"/>
    <w:rsid w:val="00162278"/>
    <w:rsid w:val="001A58C0"/>
    <w:rsid w:val="001D740D"/>
    <w:rsid w:val="00210B04"/>
    <w:rsid w:val="00231E76"/>
    <w:rsid w:val="00245181"/>
    <w:rsid w:val="00297BBA"/>
    <w:rsid w:val="002A76A3"/>
    <w:rsid w:val="002D1EF2"/>
    <w:rsid w:val="002E7854"/>
    <w:rsid w:val="002F19A0"/>
    <w:rsid w:val="002F499F"/>
    <w:rsid w:val="00316CF4"/>
    <w:rsid w:val="00321CBB"/>
    <w:rsid w:val="0032782C"/>
    <w:rsid w:val="00336126"/>
    <w:rsid w:val="003C2C61"/>
    <w:rsid w:val="003D2E6A"/>
    <w:rsid w:val="003E02E0"/>
    <w:rsid w:val="003F0122"/>
    <w:rsid w:val="00456DAF"/>
    <w:rsid w:val="00474908"/>
    <w:rsid w:val="00477D0E"/>
    <w:rsid w:val="0050725B"/>
    <w:rsid w:val="0056452D"/>
    <w:rsid w:val="005C01D7"/>
    <w:rsid w:val="005C371A"/>
    <w:rsid w:val="005D4EFE"/>
    <w:rsid w:val="006227AB"/>
    <w:rsid w:val="006423D0"/>
    <w:rsid w:val="00666D2F"/>
    <w:rsid w:val="00671A59"/>
    <w:rsid w:val="00671D05"/>
    <w:rsid w:val="00690B60"/>
    <w:rsid w:val="006A2A31"/>
    <w:rsid w:val="006C0FFE"/>
    <w:rsid w:val="006C3CC3"/>
    <w:rsid w:val="006C6D43"/>
    <w:rsid w:val="006E7B6B"/>
    <w:rsid w:val="006F0B29"/>
    <w:rsid w:val="007425D3"/>
    <w:rsid w:val="00751855"/>
    <w:rsid w:val="007873F6"/>
    <w:rsid w:val="00810E08"/>
    <w:rsid w:val="00872626"/>
    <w:rsid w:val="008943C1"/>
    <w:rsid w:val="008C55C2"/>
    <w:rsid w:val="00953A09"/>
    <w:rsid w:val="009634FB"/>
    <w:rsid w:val="00965699"/>
    <w:rsid w:val="009725BF"/>
    <w:rsid w:val="009840AB"/>
    <w:rsid w:val="009A1FA8"/>
    <w:rsid w:val="009C43F1"/>
    <w:rsid w:val="009C6C09"/>
    <w:rsid w:val="009D0A8A"/>
    <w:rsid w:val="009E3869"/>
    <w:rsid w:val="00A12FFE"/>
    <w:rsid w:val="00A51D32"/>
    <w:rsid w:val="00A51EA1"/>
    <w:rsid w:val="00AD34E1"/>
    <w:rsid w:val="00AE60DF"/>
    <w:rsid w:val="00B07639"/>
    <w:rsid w:val="00B427EC"/>
    <w:rsid w:val="00B55E12"/>
    <w:rsid w:val="00B605A4"/>
    <w:rsid w:val="00BB14B2"/>
    <w:rsid w:val="00BE70EB"/>
    <w:rsid w:val="00BF32A3"/>
    <w:rsid w:val="00C77C87"/>
    <w:rsid w:val="00CB5745"/>
    <w:rsid w:val="00CC79B5"/>
    <w:rsid w:val="00CF67E6"/>
    <w:rsid w:val="00D047CF"/>
    <w:rsid w:val="00D64129"/>
    <w:rsid w:val="00DF61AF"/>
    <w:rsid w:val="00E55BB6"/>
    <w:rsid w:val="00E92700"/>
    <w:rsid w:val="00F3286A"/>
    <w:rsid w:val="00F359DB"/>
    <w:rsid w:val="00F477A2"/>
    <w:rsid w:val="00F67A82"/>
    <w:rsid w:val="00F93070"/>
    <w:rsid w:val="00F950B9"/>
    <w:rsid w:val="00FA2936"/>
    <w:rsid w:val="00FA474C"/>
    <w:rsid w:val="00FC6089"/>
    <w:rsid w:val="00FD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989A2"/>
  <w15:docId w15:val="{AE3467EC-CDC9-4670-BB5F-F5C2CCEF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customStyle="1" w:styleId="cs-default-markup-keyword2">
    <w:name w:val="cs-default-markup-keyword2"/>
    <w:basedOn w:val="a1"/>
    <w:rsid w:val="002F499F"/>
  </w:style>
  <w:style w:type="character" w:customStyle="1" w:styleId="cs-default-markup-keyword0">
    <w:name w:val="cs-default-markup-keyword0"/>
    <w:basedOn w:val="a1"/>
    <w:rsid w:val="002F499F"/>
  </w:style>
  <w:style w:type="character" w:customStyle="1" w:styleId="cs-default-markup-keyword1">
    <w:name w:val="cs-default-markup-keyword1"/>
    <w:basedOn w:val="a1"/>
    <w:rsid w:val="002F499F"/>
  </w:style>
  <w:style w:type="character" w:customStyle="1" w:styleId="cs-default-markup-string">
    <w:name w:val="cs-default-markup-string"/>
    <w:basedOn w:val="a1"/>
    <w:rsid w:val="002F499F"/>
  </w:style>
  <w:style w:type="character" w:styleId="af7">
    <w:name w:val="annotation reference"/>
    <w:basedOn w:val="a1"/>
    <w:uiPriority w:val="99"/>
    <w:semiHidden/>
    <w:unhideWhenUsed/>
    <w:rsid w:val="00154DA7"/>
    <w:rPr>
      <w:sz w:val="18"/>
      <w:szCs w:val="18"/>
    </w:rPr>
  </w:style>
  <w:style w:type="paragraph" w:styleId="af8">
    <w:name w:val="annotation text"/>
    <w:basedOn w:val="a0"/>
    <w:link w:val="Char5"/>
    <w:uiPriority w:val="99"/>
    <w:semiHidden/>
    <w:unhideWhenUsed/>
    <w:rsid w:val="00154DA7"/>
  </w:style>
  <w:style w:type="character" w:customStyle="1" w:styleId="Char5">
    <w:name w:val="메모 텍스트 Char"/>
    <w:basedOn w:val="a1"/>
    <w:link w:val="af8"/>
    <w:uiPriority w:val="99"/>
    <w:semiHidden/>
    <w:rsid w:val="00154DA7"/>
    <w:rPr>
      <w:rFonts w:cs="Times New Roman"/>
      <w:color w:val="000000" w:themeColor="text1"/>
      <w:szCs w:val="20"/>
    </w:rPr>
  </w:style>
  <w:style w:type="paragraph" w:styleId="af9">
    <w:name w:val="annotation subject"/>
    <w:basedOn w:val="af8"/>
    <w:next w:val="af8"/>
    <w:link w:val="Char6"/>
    <w:uiPriority w:val="99"/>
    <w:semiHidden/>
    <w:unhideWhenUsed/>
    <w:rsid w:val="00154DA7"/>
    <w:rPr>
      <w:b/>
      <w:bCs/>
    </w:rPr>
  </w:style>
  <w:style w:type="character" w:customStyle="1" w:styleId="Char6">
    <w:name w:val="메모 주제 Char"/>
    <w:basedOn w:val="Char5"/>
    <w:link w:val="af9"/>
    <w:uiPriority w:val="99"/>
    <w:semiHidden/>
    <w:rsid w:val="00154DA7"/>
    <w:rPr>
      <w:rFonts w:cs="Times New Roman"/>
      <w:b/>
      <w:bCs/>
      <w:color w:val="000000" w:themeColor="text1"/>
      <w:szCs w:val="20"/>
    </w:rPr>
  </w:style>
  <w:style w:type="paragraph" w:styleId="afa">
    <w:name w:val="Normal (Web)"/>
    <w:basedOn w:val="a0"/>
    <w:uiPriority w:val="99"/>
    <w:semiHidden/>
    <w:unhideWhenUsed/>
    <w:rsid w:val="00C77C87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paragraph" w:styleId="afb">
    <w:name w:val="List Paragraph"/>
    <w:basedOn w:val="a0"/>
    <w:uiPriority w:val="34"/>
    <w:qFormat/>
    <w:rsid w:val="00810E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95110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38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332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4608;&#54805;&#51652;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24A539495245A09D7BA93F7B31CF3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D9F6F0D-B03A-414C-9D8B-C926B3230AD0}"/>
      </w:docPartPr>
      <w:docPartBody>
        <w:p w:rsidR="00060F9A" w:rsidRDefault="008258B2">
          <w:pPr>
            <w:pStyle w:val="D724A539495245A09D7BA93F7B31CF3D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5FA4D4DE54104992BE9204D5C7FC897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187046-BA7C-4383-8DBC-070D392565CF}"/>
      </w:docPartPr>
      <w:docPartBody>
        <w:p w:rsidR="00060F9A" w:rsidRDefault="009F2F6F" w:rsidP="009F2F6F">
          <w:pPr>
            <w:pStyle w:val="5FA4D4DE54104992BE9204D5C7FC8973"/>
          </w:pPr>
          <w:r>
            <w:rPr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ily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6F"/>
    <w:rsid w:val="00060F9A"/>
    <w:rsid w:val="000C699D"/>
    <w:rsid w:val="005176A2"/>
    <w:rsid w:val="008258B2"/>
    <w:rsid w:val="009F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F55B24A4B14716A3F4CED5592873FA">
    <w:name w:val="67F55B24A4B14716A3F4CED5592873FA"/>
    <w:pPr>
      <w:widowControl w:val="0"/>
      <w:wordWrap w:val="0"/>
      <w:autoSpaceDE w:val="0"/>
      <w:autoSpaceDN w:val="0"/>
    </w:pPr>
  </w:style>
  <w:style w:type="paragraph" w:customStyle="1" w:styleId="0682AD38CAF64F1BB1CBDF324F92CBB7">
    <w:name w:val="0682AD38CAF64F1BB1CBDF324F92CBB7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724A539495245A09D7BA93F7B31CF3D">
    <w:name w:val="D724A539495245A09D7BA93F7B31CF3D"/>
    <w:pPr>
      <w:widowControl w:val="0"/>
      <w:wordWrap w:val="0"/>
      <w:autoSpaceDE w:val="0"/>
      <w:autoSpaceDN w:val="0"/>
    </w:pPr>
  </w:style>
  <w:style w:type="paragraph" w:customStyle="1" w:styleId="548C277A009E44FEBF5734DF7D8B2C78">
    <w:name w:val="548C277A009E44FEBF5734DF7D8B2C78"/>
    <w:pPr>
      <w:widowControl w:val="0"/>
      <w:wordWrap w:val="0"/>
      <w:autoSpaceDE w:val="0"/>
      <w:autoSpaceDN w:val="0"/>
    </w:pPr>
  </w:style>
  <w:style w:type="paragraph" w:customStyle="1" w:styleId="0E711BEFED4D427984026A517348A97F">
    <w:name w:val="0E711BEFED4D427984026A517348A97F"/>
    <w:rsid w:val="009F2F6F"/>
    <w:pPr>
      <w:widowControl w:val="0"/>
      <w:wordWrap w:val="0"/>
      <w:autoSpaceDE w:val="0"/>
      <w:autoSpaceDN w:val="0"/>
    </w:pPr>
  </w:style>
  <w:style w:type="paragraph" w:customStyle="1" w:styleId="6D9BFC6D7C884458B95DB3C5D433C1B8">
    <w:name w:val="6D9BFC6D7C884458B95DB3C5D433C1B8"/>
    <w:rsid w:val="009F2F6F"/>
    <w:pPr>
      <w:widowControl w:val="0"/>
      <w:wordWrap w:val="0"/>
      <w:autoSpaceDE w:val="0"/>
      <w:autoSpaceDN w:val="0"/>
    </w:pPr>
  </w:style>
  <w:style w:type="paragraph" w:customStyle="1" w:styleId="D05292CBF72D4450B32C880E6ADD3F0A">
    <w:name w:val="D05292CBF72D4450B32C880E6ADD3F0A"/>
    <w:rsid w:val="009F2F6F"/>
    <w:pPr>
      <w:widowControl w:val="0"/>
      <w:wordWrap w:val="0"/>
      <w:autoSpaceDE w:val="0"/>
      <w:autoSpaceDN w:val="0"/>
    </w:pPr>
  </w:style>
  <w:style w:type="paragraph" w:customStyle="1" w:styleId="B3C6FFF01EC04460A9AB07367B3F4F6F">
    <w:name w:val="B3C6FFF01EC04460A9AB07367B3F4F6F"/>
    <w:rsid w:val="009F2F6F"/>
    <w:pPr>
      <w:widowControl w:val="0"/>
      <w:wordWrap w:val="0"/>
      <w:autoSpaceDE w:val="0"/>
      <w:autoSpaceDN w:val="0"/>
    </w:pPr>
  </w:style>
  <w:style w:type="paragraph" w:customStyle="1" w:styleId="C312A3E0CDAE4D4DB9BDCD2A1B41EBAF">
    <w:name w:val="C312A3E0CDAE4D4DB9BDCD2A1B41EBAF"/>
    <w:rsid w:val="009F2F6F"/>
    <w:pPr>
      <w:widowControl w:val="0"/>
      <w:wordWrap w:val="0"/>
      <w:autoSpaceDE w:val="0"/>
      <w:autoSpaceDN w:val="0"/>
    </w:pPr>
  </w:style>
  <w:style w:type="paragraph" w:customStyle="1" w:styleId="14266D2BD8594AEEA2A12B0C94866257">
    <w:name w:val="14266D2BD8594AEEA2A12B0C94866257"/>
    <w:rsid w:val="009F2F6F"/>
    <w:pPr>
      <w:widowControl w:val="0"/>
      <w:wordWrap w:val="0"/>
      <w:autoSpaceDE w:val="0"/>
      <w:autoSpaceDN w:val="0"/>
    </w:pPr>
  </w:style>
  <w:style w:type="paragraph" w:customStyle="1" w:styleId="8195B36D6431455AB621FAB7B3A2B4C2">
    <w:name w:val="8195B36D6431455AB621FAB7B3A2B4C2"/>
    <w:rsid w:val="009F2F6F"/>
    <w:pPr>
      <w:widowControl w:val="0"/>
      <w:wordWrap w:val="0"/>
      <w:autoSpaceDE w:val="0"/>
      <w:autoSpaceDN w:val="0"/>
    </w:pPr>
  </w:style>
  <w:style w:type="paragraph" w:customStyle="1" w:styleId="9A39921CCA314CDCBD8DC5B42BF31C55">
    <w:name w:val="9A39921CCA314CDCBD8DC5B42BF31C55"/>
    <w:rsid w:val="009F2F6F"/>
    <w:pPr>
      <w:widowControl w:val="0"/>
      <w:wordWrap w:val="0"/>
      <w:autoSpaceDE w:val="0"/>
      <w:autoSpaceDN w:val="0"/>
    </w:pPr>
  </w:style>
  <w:style w:type="paragraph" w:customStyle="1" w:styleId="799DAB60E0D74C76A8824AB5FABB76B7">
    <w:name w:val="799DAB60E0D74C76A8824AB5FABB76B7"/>
    <w:rsid w:val="009F2F6F"/>
    <w:pPr>
      <w:widowControl w:val="0"/>
      <w:wordWrap w:val="0"/>
      <w:autoSpaceDE w:val="0"/>
      <w:autoSpaceDN w:val="0"/>
    </w:pPr>
  </w:style>
  <w:style w:type="paragraph" w:customStyle="1" w:styleId="042134117D914543A3BDD6C262C98904">
    <w:name w:val="042134117D914543A3BDD6C262C98904"/>
    <w:rsid w:val="009F2F6F"/>
    <w:pPr>
      <w:widowControl w:val="0"/>
      <w:wordWrap w:val="0"/>
      <w:autoSpaceDE w:val="0"/>
      <w:autoSpaceDN w:val="0"/>
    </w:pPr>
  </w:style>
  <w:style w:type="paragraph" w:customStyle="1" w:styleId="1E70415F8E944D2FA0D0DE8D1682A35F">
    <w:name w:val="1E70415F8E944D2FA0D0DE8D1682A35F"/>
    <w:rsid w:val="009F2F6F"/>
    <w:pPr>
      <w:widowControl w:val="0"/>
      <w:wordWrap w:val="0"/>
      <w:autoSpaceDE w:val="0"/>
      <w:autoSpaceDN w:val="0"/>
    </w:pPr>
  </w:style>
  <w:style w:type="paragraph" w:customStyle="1" w:styleId="5FA4D4DE54104992BE9204D5C7FC8973">
    <w:name w:val="5FA4D4DE54104992BE9204D5C7FC8973"/>
    <w:rsid w:val="009F2F6F"/>
    <w:pPr>
      <w:widowControl w:val="0"/>
      <w:wordWrap w:val="0"/>
      <w:autoSpaceDE w:val="0"/>
      <w:autoSpaceDN w:val="0"/>
    </w:pPr>
  </w:style>
  <w:style w:type="paragraph" w:customStyle="1" w:styleId="798B6155AEF74D2AA016EBB900AD60D1">
    <w:name w:val="798B6155AEF74D2AA016EBB900AD60D1"/>
    <w:rsid w:val="009F2F6F"/>
    <w:pPr>
      <w:widowControl w:val="0"/>
      <w:wordWrap w:val="0"/>
      <w:autoSpaceDE w:val="0"/>
      <w:autoSpaceDN w:val="0"/>
    </w:pPr>
  </w:style>
  <w:style w:type="paragraph" w:customStyle="1" w:styleId="438D48D5E9404378BBAB12B5E0A224BC">
    <w:name w:val="438D48D5E9404378BBAB12B5E0A224BC"/>
    <w:rsid w:val="009F2F6F"/>
    <w:pPr>
      <w:widowControl w:val="0"/>
      <w:wordWrap w:val="0"/>
      <w:autoSpaceDE w:val="0"/>
      <w:autoSpaceDN w:val="0"/>
    </w:pPr>
  </w:style>
  <w:style w:type="paragraph" w:customStyle="1" w:styleId="4E13249653324B53B5F464336589780C">
    <w:name w:val="4E13249653324B53B5F464336589780C"/>
    <w:rsid w:val="009F2F6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2016-05-04T00:00:00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D424F2-5ED1-4BDD-9E6D-434BBE271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71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 REAL ESTATE LLC.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운영서버 인증서 적용 방법</dc:title>
  <dc:subject>Tomcaㄹㅇㄹㄴt 인증서 적용 방법.</dc:subject>
  <dc:creator>김형진</dc:creator>
  <cp:keywords/>
  <dc:description/>
  <cp:lastModifiedBy>gsg332@nate.com</cp:lastModifiedBy>
  <cp:revision>235</cp:revision>
  <dcterms:created xsi:type="dcterms:W3CDTF">2016-03-16T11:12:00Z</dcterms:created>
  <dcterms:modified xsi:type="dcterms:W3CDTF">2016-05-04T05:21:00Z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