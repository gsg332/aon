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AF" w:rsidRDefault="001E6CA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F67A82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0B3C0F6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F67A82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5185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56DAF" w:rsidRDefault="00456DAF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5185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56DAF" w:rsidRDefault="001E6CA8" w:rsidP="00DF53B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724A539495245A09D7BA93F7B31CF3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53B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</w:t>
                                          </w:r>
                                          <w:r w:rsidR="00DF53B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컬</w:t>
                                          </w:r>
                                          <w:r w:rsidR="00DF53B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DF53B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테</w:t>
                                          </w:r>
                                          <w:r w:rsidR="00DF53B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스트용</w:t>
                                          </w:r>
                                          <w:r w:rsidR="00DF53B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5185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HTTPS </w:t>
                                          </w:r>
                                          <w:r w:rsidR="0075185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설</w:t>
                                          </w:r>
                                          <w:r w:rsidR="0075185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정</w:t>
                                          </w:r>
                                          <w:r w:rsidR="0075185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5185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방</w:t>
                                          </w:r>
                                          <w:r w:rsidR="0075185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법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5185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56DAF" w:rsidRDefault="00456DAF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5185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56DAF" w:rsidRDefault="00456DAF" w:rsidP="006227A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456DAF" w:rsidRDefault="00456DA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5185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56DAF" w:rsidRDefault="00456DAF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5185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56DAF" w:rsidRDefault="001E6CA8" w:rsidP="00DF53B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724A539495245A09D7BA93F7B31CF3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3B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</w:t>
                                    </w:r>
                                    <w:r w:rsidR="00DF53B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컬</w:t>
                                    </w:r>
                                    <w:r w:rsidR="00DF53B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F53B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테</w:t>
                                    </w:r>
                                    <w:r w:rsidR="00DF53B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스트용</w:t>
                                    </w:r>
                                    <w:r w:rsidR="00DF53B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5185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HTTPS </w:t>
                                    </w:r>
                                    <w:r w:rsidR="0075185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설</w:t>
                                    </w:r>
                                    <w:r w:rsidR="0075185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정</w:t>
                                    </w:r>
                                    <w:r w:rsidR="0075185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5185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방</w:t>
                                    </w:r>
                                    <w:r w:rsidR="0075185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법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5185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56DAF" w:rsidRDefault="00456DAF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5185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56DAF" w:rsidRDefault="00456DAF" w:rsidP="006227A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456DAF" w:rsidRDefault="00456D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67A82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56DAF" w:rsidRDefault="001E6C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293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aON REAL ESTATE</w:t>
                                    </w:r>
                                    <w:r w:rsidR="00FD38C5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107A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LL</w:t>
                                    </w:r>
                                    <w:r w:rsidR="00FD38C5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C.</w:t>
                                    </w:r>
                                  </w:sdtContent>
                                </w:sdt>
                              </w:p>
                              <w:p w:rsidR="00456DAF" w:rsidRDefault="00456DA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56DAF" w:rsidRDefault="001E6C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16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32A3">
                                      <w:rPr>
                                        <w:rFonts w:hint="eastAsia"/>
                                      </w:rPr>
                                      <w:t>2016 March 16</w:t>
                                    </w:r>
                                  </w:sdtContent>
                                </w:sdt>
                              </w:p>
                              <w:p w:rsidR="00456DAF" w:rsidRDefault="00F67A82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855">
                                      <w:rPr>
                                        <w:rFonts w:hint="eastAsia"/>
                                      </w:rPr>
                                      <w:t>김형진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456DAF" w:rsidRDefault="00316C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293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aON REAL ESTATE</w:t>
                              </w:r>
                              <w:r w:rsidR="00FD38C5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107A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LL</w:t>
                              </w:r>
                              <w:r w:rsidR="00FD38C5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C.</w:t>
                              </w:r>
                            </w:sdtContent>
                          </w:sdt>
                        </w:p>
                        <w:p w:rsidR="00456DAF" w:rsidRDefault="00456DA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56DAF" w:rsidRDefault="00316C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16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32A3">
                                <w:rPr>
                                  <w:rFonts w:hint="eastAsia"/>
                                </w:rPr>
                                <w:t>2016 March 16</w:t>
                              </w:r>
                            </w:sdtContent>
                          </w:sdt>
                        </w:p>
                        <w:p w:rsidR="00456DAF" w:rsidRDefault="00F67A82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1855">
                                <w:rPr>
                                  <w:rFonts w:hint="eastAsia"/>
                                </w:rPr>
                                <w:t>김형진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67A82">
            <w:br w:type="page"/>
          </w:r>
        </w:sdtContent>
      </w:sdt>
    </w:p>
    <w:p w:rsidR="00B55E12" w:rsidRPr="00B55E12" w:rsidRDefault="001E6CA8" w:rsidP="00B55E12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-115373192"/>
          <w:placeholder>
            <w:docPart w:val="5FA4D4DE54104992BE9204D5C7FC8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F53B1">
            <w:rPr>
              <w:rFonts w:hint="eastAsia"/>
              <w:smallCaps w:val="0"/>
            </w:rPr>
            <w:t>로컬</w:t>
          </w:r>
          <w:r w:rsidR="00DF53B1">
            <w:rPr>
              <w:rFonts w:hint="eastAsia"/>
              <w:smallCaps w:val="0"/>
            </w:rPr>
            <w:t xml:space="preserve"> </w:t>
          </w:r>
          <w:r w:rsidR="00DF53B1">
            <w:rPr>
              <w:rFonts w:hint="eastAsia"/>
              <w:smallCaps w:val="0"/>
            </w:rPr>
            <w:t>테스트용</w:t>
          </w:r>
          <w:r w:rsidR="00DF53B1">
            <w:rPr>
              <w:rFonts w:hint="eastAsia"/>
              <w:smallCaps w:val="0"/>
            </w:rPr>
            <w:t xml:space="preserve"> HTTPS </w:t>
          </w:r>
          <w:r w:rsidR="00DF53B1">
            <w:rPr>
              <w:rFonts w:hint="eastAsia"/>
              <w:smallCaps w:val="0"/>
            </w:rPr>
            <w:t>설정</w:t>
          </w:r>
          <w:r w:rsidR="00DF53B1">
            <w:rPr>
              <w:rFonts w:hint="eastAsia"/>
              <w:smallCaps w:val="0"/>
            </w:rPr>
            <w:t xml:space="preserve"> </w:t>
          </w:r>
          <w:r w:rsidR="00DF53B1">
            <w:rPr>
              <w:rFonts w:hint="eastAsia"/>
              <w:smallCaps w:val="0"/>
            </w:rPr>
            <w:t>방법</w:t>
          </w:r>
        </w:sdtContent>
      </w:sdt>
    </w:p>
    <w:p w:rsidR="009634FB" w:rsidRDefault="009634FB" w:rsidP="001D740D">
      <w:pPr>
        <w:rPr>
          <w:rStyle w:val="1Char"/>
        </w:rPr>
      </w:pPr>
    </w:p>
    <w:p w:rsidR="001D740D" w:rsidRPr="00CC79B5" w:rsidRDefault="009634FB" w:rsidP="001D740D">
      <w:pPr>
        <w:rPr>
          <w:sz w:val="30"/>
        </w:rPr>
      </w:pPr>
      <w:r w:rsidRPr="00CC79B5">
        <w:rPr>
          <w:rStyle w:val="1Char"/>
          <w:rFonts w:hint="eastAsia"/>
          <w:sz w:val="36"/>
        </w:rPr>
        <w:t>1.</w:t>
      </w:r>
      <w:r w:rsidR="00810E08" w:rsidRPr="00CC79B5">
        <w:rPr>
          <w:rStyle w:val="1Char"/>
          <w:sz w:val="36"/>
        </w:rPr>
        <w:t xml:space="preserve"> </w:t>
      </w:r>
      <w:r w:rsidRPr="00CC79B5">
        <w:rPr>
          <w:rStyle w:val="1Char"/>
          <w:rFonts w:hint="eastAsia"/>
          <w:sz w:val="36"/>
        </w:rPr>
        <w:t>keystore</w:t>
      </w:r>
      <w:r w:rsidRPr="00CC79B5">
        <w:rPr>
          <w:rStyle w:val="1Char"/>
          <w:sz w:val="36"/>
        </w:rPr>
        <w:t xml:space="preserve"> </w:t>
      </w:r>
      <w:r w:rsidRPr="00CC79B5">
        <w:rPr>
          <w:rStyle w:val="1Char"/>
          <w:rFonts w:hint="eastAsia"/>
          <w:sz w:val="36"/>
        </w:rPr>
        <w:t>파일</w:t>
      </w:r>
      <w:r w:rsidRPr="00CC79B5">
        <w:rPr>
          <w:rStyle w:val="1Char"/>
          <w:rFonts w:hint="eastAsia"/>
          <w:sz w:val="36"/>
        </w:rPr>
        <w:t xml:space="preserve"> </w:t>
      </w:r>
      <w:r w:rsidRPr="00CC79B5">
        <w:rPr>
          <w:rStyle w:val="1Char"/>
          <w:rFonts w:hint="eastAsia"/>
          <w:sz w:val="36"/>
        </w:rPr>
        <w:t>생성</w:t>
      </w:r>
      <w:r w:rsidRPr="00CC79B5">
        <w:rPr>
          <w:rStyle w:val="1Char"/>
          <w:rFonts w:hint="eastAsia"/>
          <w:sz w:val="36"/>
        </w:rPr>
        <w:t>.</w:t>
      </w:r>
    </w:p>
    <w:p w:rsidR="00C77C87" w:rsidRPr="00CC79B5" w:rsidRDefault="00C77C87" w:rsidP="00C77C87">
      <w:pPr>
        <w:rPr>
          <w:rFonts w:ascii="맑은 고딕" w:eastAsia="맑은 고딕" w:hAnsi="맑은 고딕"/>
          <w:color w:val="000000"/>
          <w:sz w:val="24"/>
          <w:szCs w:val="24"/>
        </w:rPr>
      </w:pPr>
      <w:r w:rsidRPr="00CC79B5">
        <w:rPr>
          <w:rFonts w:hint="eastAsia"/>
          <w:sz w:val="24"/>
          <w:szCs w:val="24"/>
        </w:rPr>
        <w:t>JDK</w:t>
      </w:r>
      <w:r w:rsidRPr="00CC79B5">
        <w:rPr>
          <w:rFonts w:hint="eastAsia"/>
          <w:sz w:val="24"/>
          <w:szCs w:val="24"/>
        </w:rPr>
        <w:t>설치경로</w:t>
      </w:r>
      <w:r w:rsidRPr="00CC79B5">
        <w:rPr>
          <w:rFonts w:hint="eastAsia"/>
          <w:sz w:val="24"/>
          <w:szCs w:val="24"/>
        </w:rPr>
        <w:t>\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bin</w:t>
      </w:r>
      <w:r w:rsidRPr="00CC79B5">
        <w:rPr>
          <w:rFonts w:hint="eastAsia"/>
          <w:sz w:val="24"/>
          <w:szCs w:val="24"/>
        </w:rPr>
        <w:t>\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keytool.exe -genkey -alias buyinfo -keyalg RSA -keysize 2048 -keystore buyinfo.keystore</w:t>
      </w:r>
      <w:r w:rsidR="005D4EFE" w:rsidRPr="00CC79B5">
        <w:rPr>
          <w:rFonts w:ascii="맑은 고딕" w:eastAsia="맑은 고딕" w:hAnsi="맑은 고딕"/>
          <w:color w:val="000000"/>
          <w:sz w:val="24"/>
          <w:szCs w:val="24"/>
        </w:rPr>
        <w:t xml:space="preserve"> </w:t>
      </w:r>
      <w:r w:rsidR="005D4EFE"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와 같이 입력하여 buyinfo.keystore를 생성합니다.</w:t>
      </w:r>
      <w:r w:rsidR="001532B4" w:rsidRPr="00CC79B5">
        <w:rPr>
          <w:rFonts w:ascii="맑은 고딕" w:eastAsia="맑은 고딕" w:hAnsi="맑은 고딕"/>
          <w:color w:val="000000"/>
          <w:sz w:val="24"/>
          <w:szCs w:val="24"/>
        </w:rPr>
        <w:t xml:space="preserve"> </w:t>
      </w:r>
    </w:p>
    <w:p w:rsidR="0032782C" w:rsidRPr="00CC79B5" w:rsidRDefault="0032782C" w:rsidP="00C77C87">
      <w:pPr>
        <w:rPr>
          <w:rFonts w:ascii="맑은 고딕" w:eastAsia="맑은 고딕" w:hAnsi="맑은 고딕"/>
          <w:color w:val="000000"/>
          <w:sz w:val="24"/>
          <w:szCs w:val="24"/>
        </w:rPr>
      </w:pP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이 때,</w:t>
      </w:r>
      <w:r w:rsidRPr="00CC79B5">
        <w:rPr>
          <w:rFonts w:ascii="맑은 고딕" w:eastAsia="맑은 고딕" w:hAnsi="맑은 고딕"/>
          <w:color w:val="000000"/>
          <w:sz w:val="24"/>
          <w:szCs w:val="24"/>
        </w:rPr>
        <w:t xml:space="preserve"> 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다음과 같은 설정화면이 나오고 다음과 같은 형식으로 입력합니다.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이름과 성을 입력하십시오</w:t>
      </w:r>
      <w:r w:rsidRPr="00CC79B5">
        <w:rPr>
          <w:rFonts w:ascii="Times New Roman" w:hAnsi="Times New Roman" w:cs="Times New Roman"/>
          <w:b/>
          <w:color w:val="000000"/>
        </w:rPr>
        <w:t>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[Unknown]:  </w:t>
      </w:r>
      <w:r w:rsidRPr="00CC79B5">
        <w:rPr>
          <w:rFonts w:ascii="맑은 고딕" w:eastAsia="맑은 고딕" w:hAnsi="맑은 고딕" w:hint="eastAsia"/>
          <w:bCs/>
          <w:color w:val="000000"/>
        </w:rPr>
        <w:t>buyinfo.aon.com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조직 단위 이름을 입력하십시오</w:t>
      </w:r>
      <w:r w:rsidRPr="00CC79B5">
        <w:rPr>
          <w:rFonts w:ascii="Times New Roman" w:hAnsi="Times New Roman" w:cs="Times New Roman"/>
          <w:b/>
          <w:color w:val="000000"/>
        </w:rPr>
        <w:t>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[Unknown]:  </w:t>
      </w:r>
      <w:r w:rsidRPr="00CC79B5">
        <w:rPr>
          <w:rFonts w:ascii="맑은 고딕" w:eastAsia="맑은 고딕" w:hAnsi="맑은 고딕"/>
          <w:color w:val="000000"/>
        </w:rPr>
        <w:t xml:space="preserve">AON </w:t>
      </w:r>
      <w:r w:rsidRPr="00CC79B5">
        <w:rPr>
          <w:rFonts w:ascii="맑은 고딕" w:eastAsia="맑은 고딕" w:hAnsi="맑은 고딕" w:hint="eastAsia"/>
          <w:bCs/>
          <w:color w:val="000000"/>
        </w:rPr>
        <w:t>IT Team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조직 이름을 입력하십시오</w:t>
      </w:r>
      <w:r w:rsidRPr="00CC79B5">
        <w:rPr>
          <w:rFonts w:ascii="Times New Roman" w:hAnsi="Times New Roman" w:cs="Times New Roman"/>
          <w:b/>
          <w:color w:val="000000"/>
        </w:rPr>
        <w:t>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[Unknown]:  </w:t>
      </w:r>
      <w:r w:rsidRPr="00CC79B5">
        <w:rPr>
          <w:rFonts w:ascii="맑은 고딕" w:eastAsia="맑은 고딕" w:hAnsi="맑은 고딕" w:hint="eastAsia"/>
          <w:bCs/>
          <w:color w:val="000000"/>
        </w:rPr>
        <w:t>AON REAR ESTATE LCC.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구/군/시 이름을 입력하십시오?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[Unknown]:  </w:t>
      </w:r>
      <w:r w:rsidRPr="00CC79B5">
        <w:rPr>
          <w:rFonts w:ascii="맑은 고딕" w:eastAsia="맑은 고딕" w:hAnsi="맑은 고딕" w:hint="eastAsia"/>
          <w:bCs/>
          <w:color w:val="000000"/>
        </w:rPr>
        <w:t>Gangnam-gu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시/도 이름을 입력하십시오</w:t>
      </w:r>
      <w:r w:rsidRPr="00CC79B5">
        <w:rPr>
          <w:rFonts w:ascii="Times New Roman" w:hAnsi="Times New Roman" w:cs="Times New Roman"/>
          <w:b/>
          <w:color w:val="000000"/>
        </w:rPr>
        <w:t>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[Unknown]:  </w:t>
      </w:r>
      <w:r w:rsidRPr="00CC79B5">
        <w:rPr>
          <w:rFonts w:ascii="맑은 고딕" w:eastAsia="맑은 고딕" w:hAnsi="맑은 고딕" w:hint="eastAsia"/>
          <w:bCs/>
          <w:color w:val="000000"/>
        </w:rPr>
        <w:t>Seoul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이 조직의 두 자리 국가 코드를 입력하십시오</w:t>
      </w:r>
      <w:r w:rsidRPr="00CC79B5">
        <w:rPr>
          <w:rFonts w:ascii="Times New Roman" w:hAnsi="Times New Roman" w:cs="Times New Roman"/>
          <w:b/>
          <w:color w:val="000000"/>
        </w:rPr>
        <w:t>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[Unknown]:  </w:t>
      </w:r>
      <w:r w:rsidRPr="00CC79B5">
        <w:rPr>
          <w:rFonts w:ascii="맑은 고딕" w:eastAsia="맑은 고딕" w:hAnsi="맑은 고딕" w:hint="eastAsia"/>
          <w:bCs/>
          <w:color w:val="000000"/>
        </w:rPr>
        <w:t>KR</w:t>
      </w:r>
    </w:p>
    <w:p w:rsidR="0032782C" w:rsidRPr="00CC79B5" w:rsidRDefault="00297BBA" w:rsidP="0032782C">
      <w:pPr>
        <w:pStyle w:val="afa"/>
        <w:spacing w:before="0" w:beforeAutospacing="0" w:after="0" w:afterAutospacing="0"/>
        <w:jc w:val="both"/>
        <w:rPr>
          <w:b/>
        </w:rPr>
      </w:pPr>
      <w:r w:rsidRPr="00CC79B5">
        <w:rPr>
          <w:rFonts w:ascii="맑은 고딕" w:eastAsia="맑은 고딕" w:hAnsi="맑은 고딕" w:hint="eastAsia"/>
          <w:b/>
          <w:color w:val="000000"/>
        </w:rPr>
        <w:t>&lt;buyinfo</w:t>
      </w:r>
      <w:r w:rsidR="0032782C" w:rsidRPr="00CC79B5">
        <w:rPr>
          <w:rFonts w:ascii="맑은 고딕" w:eastAsia="맑은 고딕" w:hAnsi="맑은 고딕" w:hint="eastAsia"/>
          <w:b/>
          <w:color w:val="000000"/>
        </w:rPr>
        <w:t>&gt;에 대한 키 암호를 입력하십시오</w:t>
      </w:r>
      <w:r w:rsidR="0032782C" w:rsidRPr="00CC79B5">
        <w:rPr>
          <w:rFonts w:ascii="Times New Roman" w:hAnsi="Times New Roman" w:cs="Times New Roman"/>
          <w:b/>
          <w:color w:val="000000"/>
        </w:rPr>
        <w:t>.</w:t>
      </w:r>
    </w:p>
    <w:p w:rsidR="0032782C" w:rsidRPr="00CC79B5" w:rsidRDefault="0032782C" w:rsidP="0032782C">
      <w:pPr>
        <w:pStyle w:val="afa"/>
        <w:spacing w:before="0" w:beforeAutospacing="0" w:after="0" w:afterAutospacing="0"/>
        <w:jc w:val="both"/>
      </w:pPr>
      <w:r w:rsidRPr="00CC79B5">
        <w:rPr>
          <w:rFonts w:ascii="맑은 고딕" w:eastAsia="맑은 고딕" w:hAnsi="맑은 고딕" w:hint="eastAsia"/>
          <w:color w:val="000000"/>
        </w:rPr>
        <w:t>&lt;keystore 암호와 같은 경우 Enter를 누르십시오&gt;: </w:t>
      </w:r>
      <w:r w:rsidR="00210B04" w:rsidRPr="00CC79B5">
        <w:rPr>
          <w:rFonts w:ascii="맑은 고딕" w:eastAsia="맑은 고딕" w:hAnsi="맑은 고딕" w:hint="eastAsia"/>
          <w:bCs/>
          <w:color w:val="000000"/>
        </w:rPr>
        <w:t>12345</w:t>
      </w:r>
    </w:p>
    <w:p w:rsidR="0032782C" w:rsidRPr="00CC79B5" w:rsidRDefault="0032782C" w:rsidP="00C77C87">
      <w:pPr>
        <w:rPr>
          <w:rFonts w:ascii="맑은 고딕" w:eastAsia="맑은 고딕" w:hAnsi="맑은 고딕"/>
          <w:color w:val="000000"/>
          <w:sz w:val="24"/>
          <w:szCs w:val="24"/>
        </w:rPr>
      </w:pPr>
    </w:p>
    <w:p w:rsidR="001532B4" w:rsidRPr="00CC79B5" w:rsidRDefault="001532B4" w:rsidP="00C77C87">
      <w:pPr>
        <w:rPr>
          <w:rFonts w:ascii="맑은 고딕" w:eastAsia="맑은 고딕" w:hAnsi="맑은 고딕"/>
          <w:color w:val="000000"/>
          <w:sz w:val="24"/>
          <w:szCs w:val="24"/>
        </w:rPr>
      </w:pP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이렇게 생성한 </w:t>
      </w:r>
      <w:r w:rsidRPr="00CC79B5">
        <w:rPr>
          <w:rFonts w:ascii="맑은 고딕" w:eastAsia="맑은 고딕" w:hAnsi="맑은 고딕"/>
          <w:color w:val="000000"/>
          <w:sz w:val="24"/>
          <w:szCs w:val="24"/>
        </w:rPr>
        <w:t>keystore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파일을 이용하여 다시 </w:t>
      </w:r>
      <w:r w:rsidRPr="00CC79B5">
        <w:rPr>
          <w:rFonts w:ascii="맑은 고딕" w:eastAsia="맑은 고딕" w:hAnsi="맑은 고딕"/>
          <w:color w:val="000000"/>
          <w:sz w:val="24"/>
          <w:szCs w:val="24"/>
        </w:rPr>
        <w:t>csr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파</w:t>
      </w:r>
      <w:r w:rsidR="002F19A0"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일을 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생성하고 인증서 발급기관에 제출하면 인증서를 발급 받을 수 있고 이 인증서를 다시 </w:t>
      </w:r>
      <w:r w:rsidRPr="00CC79B5">
        <w:rPr>
          <w:rFonts w:ascii="맑은 고딕" w:eastAsia="맑은 고딕" w:hAnsi="맑은 고딕"/>
          <w:color w:val="000000"/>
          <w:sz w:val="24"/>
          <w:szCs w:val="24"/>
        </w:rPr>
        <w:t>keystore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를 이용하여 등록하면 인증서 등록을 완료할 수 있습니다.</w:t>
      </w:r>
    </w:p>
    <w:p w:rsidR="001532B4" w:rsidRPr="00CC79B5" w:rsidRDefault="001532B4" w:rsidP="00C77C87">
      <w:pPr>
        <w:rPr>
          <w:rFonts w:ascii="맑은 고딕" w:eastAsia="맑은 고딕" w:hAnsi="맑은 고딕"/>
          <w:color w:val="000000"/>
          <w:sz w:val="24"/>
          <w:szCs w:val="24"/>
        </w:rPr>
      </w:pP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 인증서를 등록하지 않고 </w:t>
      </w:r>
      <w:r w:rsidRPr="00CC79B5">
        <w:rPr>
          <w:rFonts w:ascii="맑은 고딕" w:eastAsia="맑은 고딕" w:hAnsi="맑은 고딕"/>
          <w:color w:val="000000"/>
          <w:sz w:val="24"/>
          <w:szCs w:val="24"/>
        </w:rPr>
        <w:t>HTTPS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에 대한 개발 테스트를 진행하고 싶은 경우, 별도의 인증서 </w:t>
      </w:r>
      <w:r w:rsidR="00CB5745"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발급 및 </w:t>
      </w:r>
      <w:r w:rsidRPr="00CC79B5">
        <w:rPr>
          <w:rFonts w:ascii="맑은 고딕" w:eastAsia="맑은 고딕" w:hAnsi="맑은 고딕" w:hint="eastAsia"/>
          <w:color w:val="000000"/>
          <w:sz w:val="24"/>
          <w:szCs w:val="24"/>
        </w:rPr>
        <w:t xml:space="preserve">등록 절차를 건너뛰고 </w:t>
      </w:r>
      <w:r w:rsidR="00AD34E1" w:rsidRPr="00CC79B5">
        <w:rPr>
          <w:rFonts w:ascii="맑은 고딕" w:eastAsia="맑은 고딕" w:hAnsi="맑은 고딕" w:hint="eastAsia"/>
          <w:color w:val="000000"/>
          <w:sz w:val="24"/>
          <w:szCs w:val="24"/>
        </w:rPr>
        <w:t>다음 단계를 진행하시면 됩니다.</w:t>
      </w:r>
    </w:p>
    <w:p w:rsidR="0032782C" w:rsidRDefault="0032782C" w:rsidP="00C77C87">
      <w:pPr>
        <w:rPr>
          <w:rFonts w:ascii="맑은 고딕" w:eastAsia="맑은 고딕" w:hAnsi="맑은 고딕"/>
          <w:color w:val="000000"/>
          <w:sz w:val="20"/>
        </w:rPr>
      </w:pPr>
    </w:p>
    <w:p w:rsidR="0032782C" w:rsidRDefault="0032782C" w:rsidP="00C77C87">
      <w:pPr>
        <w:rPr>
          <w:color w:val="auto"/>
        </w:rPr>
      </w:pPr>
    </w:p>
    <w:p w:rsidR="00456DAF" w:rsidRPr="00CC79B5" w:rsidRDefault="007C39DF">
      <w:pPr>
        <w:rPr>
          <w:sz w:val="30"/>
        </w:rPr>
      </w:pPr>
      <w:r>
        <w:rPr>
          <w:rStyle w:val="1Char"/>
          <w:sz w:val="36"/>
        </w:rPr>
        <w:lastRenderedPageBreak/>
        <w:t>2</w:t>
      </w:r>
      <w:bookmarkStart w:id="0" w:name="_GoBack"/>
      <w:bookmarkEnd w:id="0"/>
      <w:r w:rsidR="00810E08" w:rsidRPr="00CC79B5">
        <w:rPr>
          <w:rStyle w:val="1Char"/>
          <w:sz w:val="36"/>
        </w:rPr>
        <w:t xml:space="preserve">. </w:t>
      </w:r>
      <w:r w:rsidR="00671A59" w:rsidRPr="00CC79B5">
        <w:rPr>
          <w:rStyle w:val="1Char"/>
          <w:rFonts w:hint="eastAsia"/>
          <w:sz w:val="36"/>
        </w:rPr>
        <w:t>S</w:t>
      </w:r>
      <w:r w:rsidR="00671A59" w:rsidRPr="00CC79B5">
        <w:rPr>
          <w:rStyle w:val="1Char"/>
          <w:sz w:val="36"/>
        </w:rPr>
        <w:t>erver.xml</w:t>
      </w:r>
      <w:r w:rsidR="00671A59" w:rsidRPr="00CC79B5">
        <w:rPr>
          <w:rStyle w:val="1Char"/>
          <w:rFonts w:hint="eastAsia"/>
          <w:sz w:val="36"/>
          <w:lang w:val="ko-KR"/>
        </w:rPr>
        <w:t>설정</w:t>
      </w:r>
      <w:r w:rsidR="009C6C09" w:rsidRPr="00CC79B5">
        <w:rPr>
          <w:rStyle w:val="1Char"/>
          <w:rFonts w:hint="eastAsia"/>
          <w:sz w:val="36"/>
          <w:lang w:val="ko-KR"/>
        </w:rPr>
        <w:t>.</w:t>
      </w:r>
    </w:p>
    <w:p w:rsidR="00231E76" w:rsidRPr="00CC79B5" w:rsidRDefault="00231E76">
      <w:pPr>
        <w:rPr>
          <w:sz w:val="24"/>
        </w:rPr>
      </w:pPr>
      <w:r w:rsidRPr="00CC79B5">
        <w:rPr>
          <w:sz w:val="24"/>
        </w:rPr>
        <w:t>Tomcat</w:t>
      </w:r>
      <w:r w:rsidRPr="00CC79B5">
        <w:rPr>
          <w:rFonts w:hint="eastAsia"/>
          <w:sz w:val="24"/>
          <w:lang w:val="ko-KR"/>
        </w:rPr>
        <w:t>설치경로</w:t>
      </w:r>
      <w:r w:rsidRPr="00CC79B5">
        <w:rPr>
          <w:rFonts w:hint="eastAsia"/>
          <w:sz w:val="24"/>
        </w:rPr>
        <w:t>\c</w:t>
      </w:r>
      <w:r w:rsidRPr="00CC79B5">
        <w:rPr>
          <w:sz w:val="24"/>
        </w:rPr>
        <w:t>onf\server.xml</w:t>
      </w:r>
      <w:r w:rsidRPr="00CC79B5">
        <w:rPr>
          <w:rFonts w:hint="eastAsia"/>
          <w:sz w:val="24"/>
          <w:lang w:val="ko-KR"/>
        </w:rPr>
        <w:t>에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다음과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같이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설정을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합니다</w:t>
      </w:r>
      <w:r w:rsidRPr="00CC79B5">
        <w:rPr>
          <w:rFonts w:hint="eastAsia"/>
          <w:sz w:val="24"/>
        </w:rPr>
        <w:t>.</w:t>
      </w:r>
      <w:r w:rsidRPr="00CC79B5">
        <w:rPr>
          <w:sz w:val="24"/>
        </w:rPr>
        <w:t xml:space="preserve"> </w:t>
      </w:r>
      <w:r w:rsidRPr="00CC79B5">
        <w:rPr>
          <w:rFonts w:hint="eastAsia"/>
          <w:sz w:val="24"/>
        </w:rPr>
        <w:t>이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때</w:t>
      </w:r>
      <w:r w:rsidRPr="00CC79B5">
        <w:rPr>
          <w:rFonts w:hint="eastAsia"/>
          <w:sz w:val="24"/>
        </w:rPr>
        <w:t>,</w:t>
      </w:r>
      <w:r w:rsidRPr="00CC79B5">
        <w:rPr>
          <w:sz w:val="24"/>
        </w:rPr>
        <w:t xml:space="preserve"> keystoreFile</w:t>
      </w:r>
      <w:r w:rsidRPr="00CC79B5">
        <w:rPr>
          <w:rFonts w:hint="eastAsia"/>
          <w:sz w:val="24"/>
        </w:rPr>
        <w:t>은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생성한</w:t>
      </w:r>
      <w:r w:rsidRPr="00CC79B5">
        <w:rPr>
          <w:rFonts w:hint="eastAsia"/>
          <w:sz w:val="24"/>
        </w:rPr>
        <w:t xml:space="preserve"> </w:t>
      </w:r>
      <w:r w:rsidRPr="00CC79B5">
        <w:rPr>
          <w:sz w:val="24"/>
        </w:rPr>
        <w:t>keystore</w:t>
      </w:r>
      <w:r w:rsidRPr="00CC79B5">
        <w:rPr>
          <w:rFonts w:hint="eastAsia"/>
          <w:sz w:val="24"/>
        </w:rPr>
        <w:t>파일의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경로로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지정하고</w:t>
      </w:r>
      <w:r w:rsidRPr="00CC79B5">
        <w:rPr>
          <w:rFonts w:hint="eastAsia"/>
          <w:sz w:val="24"/>
        </w:rPr>
        <w:t xml:space="preserve"> </w:t>
      </w:r>
      <w:r w:rsidRPr="00CC79B5">
        <w:rPr>
          <w:sz w:val="24"/>
        </w:rPr>
        <w:t>keystorePass</w:t>
      </w:r>
      <w:r w:rsidRPr="00CC79B5">
        <w:rPr>
          <w:rFonts w:hint="eastAsia"/>
          <w:sz w:val="24"/>
        </w:rPr>
        <w:t>는</w:t>
      </w:r>
      <w:r w:rsidRPr="00CC79B5">
        <w:rPr>
          <w:rFonts w:hint="eastAsia"/>
          <w:sz w:val="24"/>
        </w:rPr>
        <w:t xml:space="preserve"> </w:t>
      </w:r>
      <w:r w:rsidRPr="00CC79B5">
        <w:rPr>
          <w:sz w:val="24"/>
        </w:rPr>
        <w:t>keystore</w:t>
      </w:r>
      <w:r w:rsidRPr="00CC79B5">
        <w:rPr>
          <w:rFonts w:hint="eastAsia"/>
          <w:sz w:val="24"/>
        </w:rPr>
        <w:t>를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생성했을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때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설정한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패스워드를</w:t>
      </w:r>
      <w:r w:rsidRPr="00CC79B5">
        <w:rPr>
          <w:rFonts w:hint="eastAsia"/>
          <w:sz w:val="24"/>
        </w:rPr>
        <w:t xml:space="preserve"> </w:t>
      </w:r>
      <w:r w:rsidRPr="00CC79B5">
        <w:rPr>
          <w:rFonts w:hint="eastAsia"/>
          <w:sz w:val="24"/>
        </w:rPr>
        <w:t>입력합니다</w:t>
      </w:r>
      <w:r w:rsidRPr="00CC79B5">
        <w:rPr>
          <w:rFonts w:hint="eastAsia"/>
          <w:sz w:val="24"/>
        </w:rPr>
        <w:t>.</w:t>
      </w:r>
    </w:p>
    <w:p w:rsidR="003D2E6A" w:rsidRPr="00231E76" w:rsidRDefault="003D2E6A">
      <w:pPr>
        <w:rPr>
          <w:rStyle w:val="cs-default-markup-keyword2"/>
          <w:rFonts w:ascii="Consolas" w:hAnsi="Consolas"/>
          <w:color w:val="010101"/>
          <w:sz w:val="18"/>
          <w:szCs w:val="18"/>
          <w:shd w:val="clear" w:color="auto" w:fill="FFFFFF"/>
        </w:rPr>
      </w:pPr>
    </w:p>
    <w:p w:rsidR="00456DAF" w:rsidRPr="00CC79B5" w:rsidRDefault="002F499F">
      <w:pPr>
        <w:rPr>
          <w:rFonts w:ascii="Consolas" w:hAnsi="Consolas"/>
          <w:color w:val="010101"/>
          <w:sz w:val="24"/>
          <w:szCs w:val="18"/>
          <w:shd w:val="clear" w:color="auto" w:fill="FFFFFF"/>
        </w:rPr>
      </w:pPr>
      <w:r w:rsidRPr="00CC79B5">
        <w:rPr>
          <w:rStyle w:val="cs-default-markup-keyword2"/>
          <w:rFonts w:ascii="Consolas" w:hAnsi="Consolas"/>
          <w:color w:val="010101"/>
          <w:sz w:val="24"/>
          <w:szCs w:val="18"/>
          <w:shd w:val="clear" w:color="auto" w:fill="FFFFFF"/>
        </w:rPr>
        <w:t>&lt;</w:t>
      </w:r>
      <w:r w:rsidRPr="00CC79B5">
        <w:rPr>
          <w:rStyle w:val="cs-default-markup-keyword0"/>
          <w:rFonts w:ascii="Consolas" w:hAnsi="Consolas"/>
          <w:color w:val="066DE2"/>
          <w:sz w:val="24"/>
          <w:szCs w:val="18"/>
          <w:shd w:val="clear" w:color="auto" w:fill="FFFFFF"/>
        </w:rPr>
        <w:t>Connector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SSLEnabled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"true"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clientAuth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"false"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keystoreFile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"D:\Dev\AON\buyinfoTest.keystore"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keystorePass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"rndtlfjd"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maxThreads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"200"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port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"8443"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protocol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"org.apache.coyote.http11.Http11NioProtocol"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scheme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"https"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secure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"true"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 xml:space="preserve"> 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sslProtocol</w:t>
      </w:r>
      <w:r w:rsidRPr="00CC79B5">
        <w:rPr>
          <w:rFonts w:ascii="Consolas" w:hAnsi="Consolas"/>
          <w:color w:val="000000"/>
          <w:sz w:val="24"/>
          <w:szCs w:val="18"/>
          <w:shd w:val="clear" w:color="auto" w:fill="FFFFFF"/>
        </w:rPr>
        <w:t>=</w:t>
      </w:r>
      <w:r w:rsidRPr="00CC79B5">
        <w:rPr>
          <w:rStyle w:val="cs-default-markup-string"/>
          <w:rFonts w:ascii="Consolas" w:hAnsi="Consolas"/>
          <w:color w:val="DF5000"/>
          <w:sz w:val="24"/>
          <w:szCs w:val="18"/>
          <w:shd w:val="clear" w:color="auto" w:fill="FFFFFF"/>
        </w:rPr>
        <w:t>"TLS"</w:t>
      </w:r>
      <w:r w:rsidRPr="00CC79B5">
        <w:rPr>
          <w:rStyle w:val="cs-default-markup-keyword1"/>
          <w:rFonts w:ascii="Consolas" w:hAnsi="Consolas"/>
          <w:color w:val="0A9989"/>
          <w:sz w:val="24"/>
          <w:szCs w:val="18"/>
          <w:shd w:val="clear" w:color="auto" w:fill="FFFFFF"/>
        </w:rPr>
        <w:t>/</w:t>
      </w:r>
      <w:r w:rsidRPr="00CC79B5">
        <w:rPr>
          <w:rStyle w:val="cs-default-markup-keyword2"/>
          <w:rFonts w:ascii="Consolas" w:hAnsi="Consolas"/>
          <w:color w:val="010101"/>
          <w:sz w:val="24"/>
          <w:szCs w:val="18"/>
          <w:shd w:val="clear" w:color="auto" w:fill="FFFFFF"/>
        </w:rPr>
        <w:t>&gt;</w:t>
      </w:r>
    </w:p>
    <w:sectPr w:rsidR="00456DAF" w:rsidRPr="00CC79B5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A8" w:rsidRDefault="001E6CA8">
      <w:pPr>
        <w:spacing w:after="0" w:line="240" w:lineRule="auto"/>
      </w:pPr>
      <w:r>
        <w:separator/>
      </w:r>
    </w:p>
  </w:endnote>
  <w:endnote w:type="continuationSeparator" w:id="0">
    <w:p w:rsidR="001E6CA8" w:rsidRDefault="001E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ly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DAF" w:rsidRDefault="00F67A82">
    <w:pPr>
      <w:pStyle w:val="a6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1E6CA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로컬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테스트용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HTTPS 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설정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방법</w:t>
                              </w:r>
                            </w:sdtContent>
                          </w:sdt>
                          <w:r w:rsidR="00F67A82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32A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2016-03-16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456DAF" w:rsidRDefault="001E6C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로컬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테스트용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HTTPS 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설정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방법</w:t>
                        </w:r>
                      </w:sdtContent>
                    </w:sdt>
                    <w:r w:rsidR="00F67A82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3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F32A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2016-03-16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ADA906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F67A82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C39DF" w:rsidRPr="007C39D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456DAF" w:rsidRDefault="00F67A82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C39DF" w:rsidRPr="007C39D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DAF" w:rsidRDefault="00F67A82">
    <w:pPr>
      <w:rPr>
        <w:sz w:val="20"/>
      </w:rPr>
    </w:pPr>
    <w:r>
      <w:rPr>
        <w:noProof/>
        <w:sz w:val="10"/>
        <w:szCs w:val="10"/>
        <w:lang w:bidi="th-TH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1E6CA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로컬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테스트용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HTTPS 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설정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F53B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방법</w:t>
                              </w:r>
                            </w:sdtContent>
                          </w:sdt>
                          <w:r w:rsidR="00F67A82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32A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2016-03-16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456DAF" w:rsidRDefault="001E6C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로컬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테스트용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HTTPS 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설정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F53B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방법</w:t>
                        </w:r>
                      </w:sdtContent>
                    </w:sdt>
                    <w:r w:rsidR="00F67A82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3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F32A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2016-03-16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bidi="th-T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FE18DD5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F67A82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C39DF" w:rsidRPr="007C39D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456DAF" w:rsidRDefault="00F67A82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C39DF" w:rsidRPr="007C39D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56DAF" w:rsidRDefault="00456DAF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A8" w:rsidRDefault="001E6CA8">
      <w:pPr>
        <w:spacing w:after="0" w:line="240" w:lineRule="auto"/>
      </w:pPr>
      <w:r>
        <w:separator/>
      </w:r>
    </w:p>
  </w:footnote>
  <w:footnote w:type="continuationSeparator" w:id="0">
    <w:p w:rsidR="001E6CA8" w:rsidRDefault="001E6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55"/>
    <w:rsid w:val="00056CA5"/>
    <w:rsid w:val="000E7033"/>
    <w:rsid w:val="00101EDB"/>
    <w:rsid w:val="00106AC4"/>
    <w:rsid w:val="00107AD0"/>
    <w:rsid w:val="00135E8E"/>
    <w:rsid w:val="001532B4"/>
    <w:rsid w:val="00154DA7"/>
    <w:rsid w:val="00162278"/>
    <w:rsid w:val="001D740D"/>
    <w:rsid w:val="001E6CA8"/>
    <w:rsid w:val="00210B04"/>
    <w:rsid w:val="00231E76"/>
    <w:rsid w:val="00297BBA"/>
    <w:rsid w:val="002E7854"/>
    <w:rsid w:val="002F19A0"/>
    <w:rsid w:val="002F499F"/>
    <w:rsid w:val="00316CF4"/>
    <w:rsid w:val="0032782C"/>
    <w:rsid w:val="00336126"/>
    <w:rsid w:val="003D2E6A"/>
    <w:rsid w:val="003E02E0"/>
    <w:rsid w:val="00456DAF"/>
    <w:rsid w:val="00474908"/>
    <w:rsid w:val="0056452D"/>
    <w:rsid w:val="005C01D7"/>
    <w:rsid w:val="005D4EFE"/>
    <w:rsid w:val="006227AB"/>
    <w:rsid w:val="006423D0"/>
    <w:rsid w:val="00666D2F"/>
    <w:rsid w:val="00671A59"/>
    <w:rsid w:val="00671D05"/>
    <w:rsid w:val="00690B60"/>
    <w:rsid w:val="006A2A31"/>
    <w:rsid w:val="006C3CC3"/>
    <w:rsid w:val="006C6D43"/>
    <w:rsid w:val="006F0B29"/>
    <w:rsid w:val="00751855"/>
    <w:rsid w:val="007873F6"/>
    <w:rsid w:val="007C39DF"/>
    <w:rsid w:val="00810E08"/>
    <w:rsid w:val="00872626"/>
    <w:rsid w:val="008C55C2"/>
    <w:rsid w:val="009634FB"/>
    <w:rsid w:val="00965699"/>
    <w:rsid w:val="009A1FA8"/>
    <w:rsid w:val="009C6C09"/>
    <w:rsid w:val="009D0A8A"/>
    <w:rsid w:val="009E3869"/>
    <w:rsid w:val="00AD34E1"/>
    <w:rsid w:val="00AE60DF"/>
    <w:rsid w:val="00B427EC"/>
    <w:rsid w:val="00B55E12"/>
    <w:rsid w:val="00BB14B2"/>
    <w:rsid w:val="00BE70EB"/>
    <w:rsid w:val="00BF32A3"/>
    <w:rsid w:val="00C77C87"/>
    <w:rsid w:val="00CB5745"/>
    <w:rsid w:val="00CC79B5"/>
    <w:rsid w:val="00CF67E6"/>
    <w:rsid w:val="00D047CF"/>
    <w:rsid w:val="00D64129"/>
    <w:rsid w:val="00DF53B1"/>
    <w:rsid w:val="00E55BB6"/>
    <w:rsid w:val="00E92700"/>
    <w:rsid w:val="00F359DB"/>
    <w:rsid w:val="00F477A2"/>
    <w:rsid w:val="00F67A82"/>
    <w:rsid w:val="00F93070"/>
    <w:rsid w:val="00F950B9"/>
    <w:rsid w:val="00FA2936"/>
    <w:rsid w:val="00FA474C"/>
    <w:rsid w:val="00FC6089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47A4B"/>
  <w15:docId w15:val="{AE3467EC-CDC9-4670-BB5F-F5C2CCEF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cs-default-markup-keyword2">
    <w:name w:val="cs-default-markup-keyword2"/>
    <w:basedOn w:val="a1"/>
    <w:rsid w:val="002F499F"/>
  </w:style>
  <w:style w:type="character" w:customStyle="1" w:styleId="cs-default-markup-keyword0">
    <w:name w:val="cs-default-markup-keyword0"/>
    <w:basedOn w:val="a1"/>
    <w:rsid w:val="002F499F"/>
  </w:style>
  <w:style w:type="character" w:customStyle="1" w:styleId="cs-default-markup-keyword1">
    <w:name w:val="cs-default-markup-keyword1"/>
    <w:basedOn w:val="a1"/>
    <w:rsid w:val="002F499F"/>
  </w:style>
  <w:style w:type="character" w:customStyle="1" w:styleId="cs-default-markup-string">
    <w:name w:val="cs-default-markup-string"/>
    <w:basedOn w:val="a1"/>
    <w:rsid w:val="002F499F"/>
  </w:style>
  <w:style w:type="character" w:styleId="af7">
    <w:name w:val="annotation reference"/>
    <w:basedOn w:val="a1"/>
    <w:uiPriority w:val="99"/>
    <w:semiHidden/>
    <w:unhideWhenUsed/>
    <w:rsid w:val="00154DA7"/>
    <w:rPr>
      <w:sz w:val="18"/>
      <w:szCs w:val="18"/>
    </w:rPr>
  </w:style>
  <w:style w:type="paragraph" w:styleId="af8">
    <w:name w:val="annotation text"/>
    <w:basedOn w:val="a0"/>
    <w:link w:val="Char5"/>
    <w:uiPriority w:val="99"/>
    <w:semiHidden/>
    <w:unhideWhenUsed/>
    <w:rsid w:val="00154DA7"/>
  </w:style>
  <w:style w:type="character" w:customStyle="1" w:styleId="Char5">
    <w:name w:val="메모 텍스트 Char"/>
    <w:basedOn w:val="a1"/>
    <w:link w:val="af8"/>
    <w:uiPriority w:val="99"/>
    <w:semiHidden/>
    <w:rsid w:val="00154DA7"/>
    <w:rPr>
      <w:rFonts w:cs="Times New Roman"/>
      <w:color w:val="000000" w:themeColor="text1"/>
      <w:szCs w:val="20"/>
    </w:rPr>
  </w:style>
  <w:style w:type="paragraph" w:styleId="af9">
    <w:name w:val="annotation subject"/>
    <w:basedOn w:val="af8"/>
    <w:next w:val="af8"/>
    <w:link w:val="Char6"/>
    <w:uiPriority w:val="99"/>
    <w:semiHidden/>
    <w:unhideWhenUsed/>
    <w:rsid w:val="00154DA7"/>
    <w:rPr>
      <w:b/>
      <w:bCs/>
    </w:rPr>
  </w:style>
  <w:style w:type="character" w:customStyle="1" w:styleId="Char6">
    <w:name w:val="메모 주제 Char"/>
    <w:basedOn w:val="Char5"/>
    <w:link w:val="af9"/>
    <w:uiPriority w:val="99"/>
    <w:semiHidden/>
    <w:rsid w:val="00154DA7"/>
    <w:rPr>
      <w:rFonts w:cs="Times New Roman"/>
      <w:b/>
      <w:bCs/>
      <w:color w:val="000000" w:themeColor="text1"/>
      <w:szCs w:val="20"/>
    </w:rPr>
  </w:style>
  <w:style w:type="paragraph" w:styleId="afa">
    <w:name w:val="Normal (Web)"/>
    <w:basedOn w:val="a0"/>
    <w:uiPriority w:val="99"/>
    <w:semiHidden/>
    <w:unhideWhenUsed/>
    <w:rsid w:val="00C77C87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fb">
    <w:name w:val="List Paragraph"/>
    <w:basedOn w:val="a0"/>
    <w:uiPriority w:val="34"/>
    <w:qFormat/>
    <w:rsid w:val="00810E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5110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8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32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4805;&#51652;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4A539495245A09D7BA93F7B31CF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9F6F0D-B03A-414C-9D8B-C926B3230AD0}"/>
      </w:docPartPr>
      <w:docPartBody>
        <w:p w:rsidR="00060F9A" w:rsidRDefault="008258B2">
          <w:pPr>
            <w:pStyle w:val="D724A539495245A09D7BA93F7B31CF3D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5FA4D4DE54104992BE9204D5C7FC8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87046-BA7C-4383-8DBC-070D392565CF}"/>
      </w:docPartPr>
      <w:docPartBody>
        <w:p w:rsidR="00060F9A" w:rsidRDefault="009F2F6F" w:rsidP="009F2F6F">
          <w:pPr>
            <w:pStyle w:val="5FA4D4DE54104992BE9204D5C7FC8973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ly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6F"/>
    <w:rsid w:val="00060F9A"/>
    <w:rsid w:val="005176A2"/>
    <w:rsid w:val="00697753"/>
    <w:rsid w:val="008258B2"/>
    <w:rsid w:val="009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F55B24A4B14716A3F4CED5592873FA">
    <w:name w:val="67F55B24A4B14716A3F4CED5592873FA"/>
    <w:pPr>
      <w:widowControl w:val="0"/>
      <w:wordWrap w:val="0"/>
      <w:autoSpaceDE w:val="0"/>
      <w:autoSpaceDN w:val="0"/>
    </w:pPr>
  </w:style>
  <w:style w:type="paragraph" w:customStyle="1" w:styleId="0682AD38CAF64F1BB1CBDF324F92CBB7">
    <w:name w:val="0682AD38CAF64F1BB1CBDF324F92CBB7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724A539495245A09D7BA93F7B31CF3D">
    <w:name w:val="D724A539495245A09D7BA93F7B31CF3D"/>
    <w:pPr>
      <w:widowControl w:val="0"/>
      <w:wordWrap w:val="0"/>
      <w:autoSpaceDE w:val="0"/>
      <w:autoSpaceDN w:val="0"/>
    </w:pPr>
  </w:style>
  <w:style w:type="paragraph" w:customStyle="1" w:styleId="548C277A009E44FEBF5734DF7D8B2C78">
    <w:name w:val="548C277A009E44FEBF5734DF7D8B2C78"/>
    <w:pPr>
      <w:widowControl w:val="0"/>
      <w:wordWrap w:val="0"/>
      <w:autoSpaceDE w:val="0"/>
      <w:autoSpaceDN w:val="0"/>
    </w:pPr>
  </w:style>
  <w:style w:type="paragraph" w:customStyle="1" w:styleId="0E711BEFED4D427984026A517348A97F">
    <w:name w:val="0E711BEFED4D427984026A517348A97F"/>
    <w:rsid w:val="009F2F6F"/>
    <w:pPr>
      <w:widowControl w:val="0"/>
      <w:wordWrap w:val="0"/>
      <w:autoSpaceDE w:val="0"/>
      <w:autoSpaceDN w:val="0"/>
    </w:pPr>
  </w:style>
  <w:style w:type="paragraph" w:customStyle="1" w:styleId="6D9BFC6D7C884458B95DB3C5D433C1B8">
    <w:name w:val="6D9BFC6D7C884458B95DB3C5D433C1B8"/>
    <w:rsid w:val="009F2F6F"/>
    <w:pPr>
      <w:widowControl w:val="0"/>
      <w:wordWrap w:val="0"/>
      <w:autoSpaceDE w:val="0"/>
      <w:autoSpaceDN w:val="0"/>
    </w:pPr>
  </w:style>
  <w:style w:type="paragraph" w:customStyle="1" w:styleId="D05292CBF72D4450B32C880E6ADD3F0A">
    <w:name w:val="D05292CBF72D4450B32C880E6ADD3F0A"/>
    <w:rsid w:val="009F2F6F"/>
    <w:pPr>
      <w:widowControl w:val="0"/>
      <w:wordWrap w:val="0"/>
      <w:autoSpaceDE w:val="0"/>
      <w:autoSpaceDN w:val="0"/>
    </w:pPr>
  </w:style>
  <w:style w:type="paragraph" w:customStyle="1" w:styleId="B3C6FFF01EC04460A9AB07367B3F4F6F">
    <w:name w:val="B3C6FFF01EC04460A9AB07367B3F4F6F"/>
    <w:rsid w:val="009F2F6F"/>
    <w:pPr>
      <w:widowControl w:val="0"/>
      <w:wordWrap w:val="0"/>
      <w:autoSpaceDE w:val="0"/>
      <w:autoSpaceDN w:val="0"/>
    </w:pPr>
  </w:style>
  <w:style w:type="paragraph" w:customStyle="1" w:styleId="C312A3E0CDAE4D4DB9BDCD2A1B41EBAF">
    <w:name w:val="C312A3E0CDAE4D4DB9BDCD2A1B41EBAF"/>
    <w:rsid w:val="009F2F6F"/>
    <w:pPr>
      <w:widowControl w:val="0"/>
      <w:wordWrap w:val="0"/>
      <w:autoSpaceDE w:val="0"/>
      <w:autoSpaceDN w:val="0"/>
    </w:pPr>
  </w:style>
  <w:style w:type="paragraph" w:customStyle="1" w:styleId="14266D2BD8594AEEA2A12B0C94866257">
    <w:name w:val="14266D2BD8594AEEA2A12B0C94866257"/>
    <w:rsid w:val="009F2F6F"/>
    <w:pPr>
      <w:widowControl w:val="0"/>
      <w:wordWrap w:val="0"/>
      <w:autoSpaceDE w:val="0"/>
      <w:autoSpaceDN w:val="0"/>
    </w:pPr>
  </w:style>
  <w:style w:type="paragraph" w:customStyle="1" w:styleId="8195B36D6431455AB621FAB7B3A2B4C2">
    <w:name w:val="8195B36D6431455AB621FAB7B3A2B4C2"/>
    <w:rsid w:val="009F2F6F"/>
    <w:pPr>
      <w:widowControl w:val="0"/>
      <w:wordWrap w:val="0"/>
      <w:autoSpaceDE w:val="0"/>
      <w:autoSpaceDN w:val="0"/>
    </w:pPr>
  </w:style>
  <w:style w:type="paragraph" w:customStyle="1" w:styleId="9A39921CCA314CDCBD8DC5B42BF31C55">
    <w:name w:val="9A39921CCA314CDCBD8DC5B42BF31C55"/>
    <w:rsid w:val="009F2F6F"/>
    <w:pPr>
      <w:widowControl w:val="0"/>
      <w:wordWrap w:val="0"/>
      <w:autoSpaceDE w:val="0"/>
      <w:autoSpaceDN w:val="0"/>
    </w:pPr>
  </w:style>
  <w:style w:type="paragraph" w:customStyle="1" w:styleId="799DAB60E0D74C76A8824AB5FABB76B7">
    <w:name w:val="799DAB60E0D74C76A8824AB5FABB76B7"/>
    <w:rsid w:val="009F2F6F"/>
    <w:pPr>
      <w:widowControl w:val="0"/>
      <w:wordWrap w:val="0"/>
      <w:autoSpaceDE w:val="0"/>
      <w:autoSpaceDN w:val="0"/>
    </w:pPr>
  </w:style>
  <w:style w:type="paragraph" w:customStyle="1" w:styleId="042134117D914543A3BDD6C262C98904">
    <w:name w:val="042134117D914543A3BDD6C262C98904"/>
    <w:rsid w:val="009F2F6F"/>
    <w:pPr>
      <w:widowControl w:val="0"/>
      <w:wordWrap w:val="0"/>
      <w:autoSpaceDE w:val="0"/>
      <w:autoSpaceDN w:val="0"/>
    </w:pPr>
  </w:style>
  <w:style w:type="paragraph" w:customStyle="1" w:styleId="1E70415F8E944D2FA0D0DE8D1682A35F">
    <w:name w:val="1E70415F8E944D2FA0D0DE8D1682A35F"/>
    <w:rsid w:val="009F2F6F"/>
    <w:pPr>
      <w:widowControl w:val="0"/>
      <w:wordWrap w:val="0"/>
      <w:autoSpaceDE w:val="0"/>
      <w:autoSpaceDN w:val="0"/>
    </w:pPr>
  </w:style>
  <w:style w:type="paragraph" w:customStyle="1" w:styleId="5FA4D4DE54104992BE9204D5C7FC8973">
    <w:name w:val="5FA4D4DE54104992BE9204D5C7FC8973"/>
    <w:rsid w:val="009F2F6F"/>
    <w:pPr>
      <w:widowControl w:val="0"/>
      <w:wordWrap w:val="0"/>
      <w:autoSpaceDE w:val="0"/>
      <w:autoSpaceDN w:val="0"/>
    </w:pPr>
  </w:style>
  <w:style w:type="paragraph" w:customStyle="1" w:styleId="798B6155AEF74D2AA016EBB900AD60D1">
    <w:name w:val="798B6155AEF74D2AA016EBB900AD60D1"/>
    <w:rsid w:val="009F2F6F"/>
    <w:pPr>
      <w:widowControl w:val="0"/>
      <w:wordWrap w:val="0"/>
      <w:autoSpaceDE w:val="0"/>
      <w:autoSpaceDN w:val="0"/>
    </w:pPr>
  </w:style>
  <w:style w:type="paragraph" w:customStyle="1" w:styleId="438D48D5E9404378BBAB12B5E0A224BC">
    <w:name w:val="438D48D5E9404378BBAB12B5E0A224BC"/>
    <w:rsid w:val="009F2F6F"/>
    <w:pPr>
      <w:widowControl w:val="0"/>
      <w:wordWrap w:val="0"/>
      <w:autoSpaceDE w:val="0"/>
      <w:autoSpaceDN w:val="0"/>
    </w:pPr>
  </w:style>
  <w:style w:type="paragraph" w:customStyle="1" w:styleId="4E13249653324B53B5F464336589780C">
    <w:name w:val="4E13249653324B53B5F464336589780C"/>
    <w:rsid w:val="009F2F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2016-03-16T00:00:00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60A69A-AD0A-47A9-A6B2-FE7C01E7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31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 REAL ESTATE LLC.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로컬 테스트용 HTTPS 설정 방법</dc:title>
  <dc:subject>Tomcaㄹㅇㄹㄴt 인증서 적용 방법.</dc:subject>
  <dc:creator>김형진</dc:creator>
  <cp:keywords/>
  <dc:description/>
  <cp:lastModifiedBy>gsg332@nate.com</cp:lastModifiedBy>
  <cp:revision>188</cp:revision>
  <dcterms:created xsi:type="dcterms:W3CDTF">2016-03-16T11:12:00Z</dcterms:created>
  <dcterms:modified xsi:type="dcterms:W3CDTF">2016-05-04T05:24:00Z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